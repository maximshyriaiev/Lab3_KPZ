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87389" w14:textId="66BE991F" w:rsidR="005B69CA" w:rsidRPr="005B69CA" w:rsidRDefault="005B69CA" w:rsidP="005B69CA">
      <w:pPr>
        <w:tabs>
          <w:tab w:val="left" w:pos="997"/>
        </w:tabs>
        <w:jc w:val="center"/>
        <w:rPr>
          <w:rFonts w:ascii="Times New Roman" w:hAnsi="Times New Roman"/>
          <w:b/>
          <w:sz w:val="28"/>
          <w:szCs w:val="28"/>
        </w:rPr>
      </w:pPr>
      <w:r w:rsidRPr="005B69CA">
        <w:rPr>
          <w:rFonts w:ascii="Times New Roman" w:hAnsi="Times New Roman"/>
          <w:b/>
          <w:sz w:val="28"/>
          <w:szCs w:val="28"/>
        </w:rPr>
        <w:t>Лабораторна робота №3 (максимально - 10 балів)</w:t>
      </w:r>
    </w:p>
    <w:p w14:paraId="5079ABBF" w14:textId="39053931" w:rsidR="005B69CA" w:rsidRPr="005B69CA" w:rsidRDefault="005B69CA" w:rsidP="005B69CA">
      <w:pPr>
        <w:tabs>
          <w:tab w:val="left" w:pos="997"/>
        </w:tabs>
        <w:jc w:val="center"/>
        <w:rPr>
          <w:rFonts w:ascii="Times New Roman" w:hAnsi="Times New Roman"/>
          <w:b/>
          <w:sz w:val="28"/>
          <w:szCs w:val="28"/>
        </w:rPr>
      </w:pPr>
      <w:r w:rsidRPr="005B69CA">
        <w:rPr>
          <w:rFonts w:ascii="Times New Roman" w:hAnsi="Times New Roman"/>
          <w:b/>
          <w:sz w:val="28"/>
          <w:szCs w:val="28"/>
        </w:rPr>
        <w:t>Тема: Структурні шаблони</w:t>
      </w:r>
    </w:p>
    <w:p w14:paraId="6C021910" w14:textId="70E4C07F" w:rsidR="00256861" w:rsidRDefault="005B69CA" w:rsidP="005B69CA">
      <w:pPr>
        <w:tabs>
          <w:tab w:val="left" w:pos="997"/>
        </w:tabs>
        <w:jc w:val="center"/>
        <w:rPr>
          <w:rFonts w:ascii="Times New Roman" w:hAnsi="Times New Roman"/>
          <w:sz w:val="28"/>
          <w:szCs w:val="28"/>
        </w:rPr>
      </w:pPr>
      <w:r w:rsidRPr="005B69CA">
        <w:rPr>
          <w:rFonts w:ascii="Times New Roman" w:hAnsi="Times New Roman"/>
          <w:sz w:val="28"/>
          <w:szCs w:val="28"/>
        </w:rPr>
        <w:t>Мета роботи: навчитися реалізовувати структурні шаблони проєктування Адаптер, Декоратор, Міст, Компонувальник, Проксі, Легковаговик</w:t>
      </w:r>
    </w:p>
    <w:p w14:paraId="12B9BE14" w14:textId="5B725FF3" w:rsidR="005B69CA" w:rsidRDefault="005B69CA" w:rsidP="005B69CA">
      <w:pPr>
        <w:tabs>
          <w:tab w:val="left" w:pos="997"/>
        </w:tabs>
      </w:pPr>
      <w:r>
        <w:t>Завдання 1: Адаптер. 1. Створіть клас Logger, який буде мати методи Log(), Error(), Warn(), які виводять повідомлення в консоль різними кольорами (зеленим, червоним і оранжевим відповідно). 2. Створіть клас FileWriter з методами Write(), WriteLine(). 3. За допомогою шаблону Адаптер створіть файловий логер. 4. Покажіть правильність роботи свого коду запустивши його в головному методі програми</w:t>
      </w:r>
    </w:p>
    <w:p w14:paraId="7315D83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 w:eastAsia="ru-RU"/>
        </w:rPr>
        <w:t>using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System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813D20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B6D24B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 w:eastAsia="ru-RU"/>
        </w:rPr>
        <w:t>namespace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Adapter</w:t>
      </w:r>
    </w:p>
    <w:p w14:paraId="4525857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{</w:t>
      </w:r>
    </w:p>
    <w:p w14:paraId="4B7D5CE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// Клас для логування повідомлень у консоль</w:t>
      </w:r>
    </w:p>
    <w:p w14:paraId="2360DDE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Logger</w:t>
      </w:r>
    </w:p>
    <w:p w14:paraId="562CFF2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744F25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Log(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message)</w:t>
      </w:r>
    </w:p>
    <w:p w14:paraId="4B1149B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146037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Console.ForegroundColor = ConsoleColor.Green;</w:t>
      </w:r>
    </w:p>
    <w:p w14:paraId="25FED99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"[Log]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message);</w:t>
      </w:r>
    </w:p>
    <w:p w14:paraId="3CEE8A7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Console.ResetColor();</w:t>
      </w:r>
    </w:p>
    <w:p w14:paraId="2641CBF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539D3E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683790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Error(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message)</w:t>
      </w:r>
    </w:p>
    <w:p w14:paraId="0CC78E5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EAB5B7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Console.ForegroundColor = ConsoleColor.Red;</w:t>
      </w:r>
    </w:p>
    <w:p w14:paraId="6EDFE9B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"[Error]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message);</w:t>
      </w:r>
    </w:p>
    <w:p w14:paraId="1F1638B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Console.ResetColor();</w:t>
      </w:r>
    </w:p>
    <w:p w14:paraId="328AD4D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315235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CF885A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Warn(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message)</w:t>
      </w:r>
    </w:p>
    <w:p w14:paraId="552C76D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5D7024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Console.ForegroundColor = ConsoleColor.DarkYellow;</w:t>
      </w:r>
    </w:p>
    <w:p w14:paraId="447F02C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"[Warn]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message);</w:t>
      </w:r>
    </w:p>
    <w:p w14:paraId="579B8EB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Console.ResetColor();</w:t>
      </w:r>
    </w:p>
    <w:p w14:paraId="05BE382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D7D02D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FE1CCD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47B2D1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Клас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запису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файл</w:t>
      </w:r>
    </w:p>
    <w:p w14:paraId="447DA9F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FileWriter</w:t>
      </w:r>
    </w:p>
    <w:p w14:paraId="23EF389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B59A42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Write(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message)</w:t>
      </w:r>
    </w:p>
    <w:p w14:paraId="28FA928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FD5222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System.IO.File.AppendAllText(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"log.txt"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, message);</w:t>
      </w:r>
    </w:p>
    <w:p w14:paraId="1E8B564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27AD40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D24639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WriteLine(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message)</w:t>
      </w:r>
    </w:p>
    <w:p w14:paraId="180D4BE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126CC8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System.IO.File.AppendAllText(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"log.txt"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, message + Environment.NewLine);</w:t>
      </w:r>
    </w:p>
    <w:p w14:paraId="5880C2B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EBB9DE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EA4BD0B" w14:textId="2AB3A822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945FA91" w14:textId="644C7E78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59C9D9B" w14:textId="46F979CF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BC2D875" w14:textId="0D2B3194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D19B3C9" w14:textId="5E2FB263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6DB5B00" w14:textId="0935AAD8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AE7DFA2" w14:textId="55754B4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FD5C21B" w14:textId="68CE1E7F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674D04B" w14:textId="3B98211E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63B5297" w14:textId="66E875A5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EF63B3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0F535F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Адаптер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забезпечення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сумісності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Logger</w:t>
      </w:r>
    </w:p>
    <w:p w14:paraId="0A2374C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FileLoggerAdapter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Logger</w:t>
      </w:r>
    </w:p>
    <w:p w14:paraId="0D43FDD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46DEB2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FileWriter fileWriter;</w:t>
      </w:r>
    </w:p>
    <w:p w14:paraId="07E262E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2F7F7F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FileLoggerAdapter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4DF0178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EC4096A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fileWriter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FileWriter();</w:t>
      </w:r>
    </w:p>
    <w:p w14:paraId="11A9D9CA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C14C94A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47AEA7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Log(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message)</w:t>
      </w:r>
    </w:p>
    <w:p w14:paraId="7A825F4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68E048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fileWriter.WriteLine(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"[Log]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message);</w:t>
      </w:r>
    </w:p>
    <w:p w14:paraId="415091E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Виводимо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консоль</w:t>
      </w:r>
    </w:p>
    <w:p w14:paraId="4AF9085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.Log(message);</w:t>
      </w:r>
    </w:p>
    <w:p w14:paraId="4EC1631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C027A3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61841B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Error(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message)</w:t>
      </w:r>
    </w:p>
    <w:p w14:paraId="5B9CDA5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B725BC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fileWriter.WriteLine(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"[Error]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message);</w:t>
      </w:r>
    </w:p>
    <w:p w14:paraId="5D36F4D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Виводимо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також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консоль</w:t>
      </w:r>
    </w:p>
    <w:p w14:paraId="205CEF3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.Error(message);</w:t>
      </w:r>
    </w:p>
    <w:p w14:paraId="285219E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0B77AB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9ECB91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Warn(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message)</w:t>
      </w:r>
    </w:p>
    <w:p w14:paraId="1985A11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682B5B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fileWriter.WriteLine(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"[Warn]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message);</w:t>
      </w:r>
    </w:p>
    <w:p w14:paraId="4F831C8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Виводимо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також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консоль</w:t>
      </w:r>
    </w:p>
    <w:p w14:paraId="73EB47F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.Warn(message);</w:t>
      </w:r>
    </w:p>
    <w:p w14:paraId="243449B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4FC9E8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A59E7C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61E5FA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2647EAF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00D33F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args)</w:t>
      </w:r>
    </w:p>
    <w:p w14:paraId="05901DD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4D6A6E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Створення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об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>'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єкту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адаптера</w:t>
      </w:r>
    </w:p>
    <w:p w14:paraId="39CD391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FileLoggerAdapter fileLogger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FileLoggerAdapter();</w:t>
      </w:r>
    </w:p>
    <w:p w14:paraId="111507E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EDCA76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Тестування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методів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логування</w:t>
      </w:r>
    </w:p>
    <w:p w14:paraId="220F9BC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fileLogger.Log(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Це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тестове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повідомлення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."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BD8B88D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fileLogger.Error(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"Помилка! Щось пiшло не так."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542CD216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    fileLogger.Warn(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"Попередження! Не забудьте зробити резервну копiю."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5684802A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3435B3DC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179BCC5A" w14:textId="24610867" w:rsidR="005B69CA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98C128A" w14:textId="5CC98708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3A4E1C9E" wp14:editId="61ACA3A7">
            <wp:extent cx="5296172" cy="107955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334B" w14:textId="249BD782" w:rsidR="005B69CA" w:rsidRDefault="005B69CA" w:rsidP="005B69CA">
      <w:pPr>
        <w:tabs>
          <w:tab w:val="left" w:pos="997"/>
        </w:tabs>
      </w:pPr>
      <w:r>
        <w:t>Завдання 2: Декоратор. 1. Ви розробляєте РПГ гру. Створіть класи героїв Warrior, Mage, Palladin. 2. Для героїв створіть інвентар (одяг, зброю, артефакти), який може підходити будь-якому типу героїв, у вигляді декораторів. 3. Важливою вимогою є можливість використання декількох екземплярів інвентаря на герої одночасно. 4. Покажіть правильність роботи свого коду запустивши його в головному методі програми.</w:t>
      </w:r>
    </w:p>
    <w:p w14:paraId="09A760B5" w14:textId="7FC9336B" w:rsidR="00FD195D" w:rsidRDefault="00FD195D" w:rsidP="005B69CA">
      <w:pPr>
        <w:tabs>
          <w:tab w:val="left" w:pos="997"/>
        </w:tabs>
      </w:pPr>
    </w:p>
    <w:p w14:paraId="64C68608" w14:textId="2F511DA4" w:rsidR="00FD195D" w:rsidRDefault="00FD195D" w:rsidP="005B69CA">
      <w:pPr>
        <w:tabs>
          <w:tab w:val="left" w:pos="997"/>
        </w:tabs>
      </w:pPr>
    </w:p>
    <w:p w14:paraId="55EAFC43" w14:textId="459E4614" w:rsidR="00FD195D" w:rsidRDefault="00FD195D" w:rsidP="005B69CA">
      <w:pPr>
        <w:tabs>
          <w:tab w:val="left" w:pos="997"/>
        </w:tabs>
      </w:pPr>
    </w:p>
    <w:p w14:paraId="63F3368B" w14:textId="77777777" w:rsidR="00FD195D" w:rsidRDefault="00FD195D" w:rsidP="005B69CA">
      <w:pPr>
        <w:tabs>
          <w:tab w:val="left" w:pos="997"/>
        </w:tabs>
      </w:pPr>
    </w:p>
    <w:p w14:paraId="599F37C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lastRenderedPageBreak/>
        <w:t>using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4C2CE786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1BAEC06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AFD950C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Decorator</w:t>
      </w:r>
    </w:p>
    <w:p w14:paraId="5D4BB25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C06A527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Абстрактний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клас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героя</w:t>
      </w:r>
    </w:p>
    <w:p w14:paraId="65FA9D4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Hero</w:t>
      </w:r>
    </w:p>
    <w:p w14:paraId="5A71DF3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D8D93C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Show();</w:t>
      </w:r>
    </w:p>
    <w:p w14:paraId="1B6A2B3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3094149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GetPower();</w:t>
      </w:r>
    </w:p>
    <w:p w14:paraId="0AEAA9F6" w14:textId="1DB57218" w:rsidR="00FD195D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="00FD195D"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A25D46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Конкретний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герой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Воїн</w:t>
      </w:r>
    </w:p>
    <w:p w14:paraId="3852C00C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Warrior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Hero</w:t>
      </w:r>
    </w:p>
    <w:p w14:paraId="599E6885" w14:textId="77777777" w:rsid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2D1CA03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Show()</w:t>
      </w:r>
    </w:p>
    <w:p w14:paraId="3E3A4487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C63C8E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"Warrior"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B1E57C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61A205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356B817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GetPower()</w:t>
      </w:r>
    </w:p>
    <w:p w14:paraId="70E11D13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7255020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10;</w:t>
      </w:r>
    </w:p>
    <w:p w14:paraId="3D7F969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589775B" w14:textId="777B5A38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5B4AB63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Конкретний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герой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Маг</w:t>
      </w:r>
    </w:p>
    <w:p w14:paraId="1F1FB9D4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Mage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Hero</w:t>
      </w:r>
    </w:p>
    <w:p w14:paraId="1F28AAB9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62A313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Show()</w:t>
      </w:r>
    </w:p>
    <w:p w14:paraId="4BAF7CD9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6557790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"Mage"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7D883E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8496F1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43893D7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GetPower()</w:t>
      </w:r>
    </w:p>
    <w:p w14:paraId="098C4C97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662FA2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8;</w:t>
      </w:r>
    </w:p>
    <w:p w14:paraId="7E234D9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B65304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3FA5FD2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73AEC6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Конкретний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герой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Паладин</w:t>
      </w:r>
    </w:p>
    <w:p w14:paraId="4A8D1C7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Paladin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Hero</w:t>
      </w:r>
    </w:p>
    <w:p w14:paraId="2288E4C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8BD9C4D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Show()</w:t>
      </w:r>
    </w:p>
    <w:p w14:paraId="1D223966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500C89C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"Paladin"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A1CD83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FA0BEF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4CB71B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GetPower()</w:t>
      </w:r>
    </w:p>
    <w:p w14:paraId="6BD6146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ED8AF19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12;</w:t>
      </w:r>
    </w:p>
    <w:p w14:paraId="29C20E40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4A9819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5DE787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2C066E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Декоратор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інвентарю</w:t>
      </w:r>
    </w:p>
    <w:p w14:paraId="2A38F840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InventoryDecorator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Hero</w:t>
      </w:r>
    </w:p>
    <w:p w14:paraId="66986F8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0FBEC22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Hero _hero;</w:t>
      </w:r>
    </w:p>
    <w:p w14:paraId="5B9E9683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E010857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InventoryDecorator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(Hero hero)</w:t>
      </w:r>
    </w:p>
    <w:p w14:paraId="38A9D45D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644B6D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_hero = hero;</w:t>
      </w:r>
    </w:p>
    <w:p w14:paraId="75276C1C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46B60BE" w14:textId="222F0251" w:rsid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078A210" w14:textId="7B593A17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9168BC1" w14:textId="44E0C999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EA2C85F" w14:textId="1EFFA54B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074EF35" w14:textId="0C4D7735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2E2E3B4" w14:textId="6C8FF573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9C82513" w14:textId="133A2B33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998095C" w14:textId="77777777" w:rsidR="00FD195D" w:rsidRPr="005B69CA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66B0229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Show()</w:t>
      </w:r>
    </w:p>
    <w:p w14:paraId="723EAE04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9A6C876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_hero.Show();</w:t>
      </w:r>
    </w:p>
    <w:p w14:paraId="3E653E32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D0FCA26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1CAE04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GetPower()</w:t>
      </w:r>
    </w:p>
    <w:p w14:paraId="0F0BFBA3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9C153E3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_hero.GetPower();</w:t>
      </w:r>
    </w:p>
    <w:p w14:paraId="68BC03B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689B160" w14:textId="401B5405" w:rsidR="00FD195D" w:rsidRPr="005B69CA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0805B1D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Конкретний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декоратор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зброя</w:t>
      </w:r>
    </w:p>
    <w:p w14:paraId="5D855AA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WeaponDecorator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InventoryDecorator</w:t>
      </w:r>
    </w:p>
    <w:p w14:paraId="5FF2A92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B51299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WeaponDecorator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(Hero hero) :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(hero) { }</w:t>
      </w:r>
    </w:p>
    <w:p w14:paraId="73B67F6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B4310CD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Show()</w:t>
      </w:r>
    </w:p>
    <w:p w14:paraId="16E855B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A2D7E7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.Show();</w:t>
      </w:r>
    </w:p>
    <w:p w14:paraId="6E59500D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"Weapon"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361051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C0D6C04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9F5D0DC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GetPower()</w:t>
      </w:r>
    </w:p>
    <w:p w14:paraId="465A680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556BCA7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.GetPower() + 5;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Покращення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сили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через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зброю</w:t>
      </w:r>
    </w:p>
    <w:p w14:paraId="3B9004CC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C1A3EE4" w14:textId="0F3507C2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5EB9EAD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Конкретний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декоратор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броня</w:t>
      </w:r>
    </w:p>
    <w:p w14:paraId="0B33116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ArmorDecorator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InventoryDecorator</w:t>
      </w:r>
    </w:p>
    <w:p w14:paraId="412FDCA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43202DC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ArmorDecorator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(Hero hero) :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(hero) { }</w:t>
      </w:r>
    </w:p>
    <w:p w14:paraId="6DA4913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D646012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Show()</w:t>
      </w:r>
    </w:p>
    <w:p w14:paraId="6EC67212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E130D1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.Show();</w:t>
      </w:r>
    </w:p>
    <w:p w14:paraId="4BE9B1E0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"Armor"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F59B0A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EDA94B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2880419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GetPower()</w:t>
      </w:r>
    </w:p>
    <w:p w14:paraId="6712283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E9CDC6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.GetPower() + 3;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Покращення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сили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через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броню</w:t>
      </w:r>
    </w:p>
    <w:p w14:paraId="22C05E3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8EC4FE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CC259E3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6FF34C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7799866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7C6B0E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args)</w:t>
      </w:r>
    </w:p>
    <w:p w14:paraId="7C7E7040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9A546A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Створення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героя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Воїна</w:t>
      </w:r>
    </w:p>
    <w:p w14:paraId="7493603B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Hero warrior =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Warrior();</w:t>
      </w:r>
    </w:p>
    <w:p w14:paraId="54DFBE27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"Warrior:"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68ECEC9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warrior.Show();</w:t>
      </w:r>
    </w:p>
    <w:p w14:paraId="4F9FCF1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"Power: 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warrior.GetPower());</w:t>
      </w:r>
    </w:p>
    <w:p w14:paraId="40D83F3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2FDA14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Додавання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зброї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до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героя</w:t>
      </w:r>
    </w:p>
    <w:p w14:paraId="17211682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Hero warriorWithWeapon =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WeaponDecorator(warrior);</w:t>
      </w:r>
    </w:p>
    <w:p w14:paraId="6B693A69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"\nWarrior with Weapon:"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EF2CF6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warriorWithWeapon.Show();</w:t>
      </w:r>
    </w:p>
    <w:p w14:paraId="040B3C46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"Power: 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warriorWithWeapon.GetPower());</w:t>
      </w:r>
    </w:p>
    <w:p w14:paraId="3E13F018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DEE9812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Додавання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броні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до</w:t>
      </w:r>
      <w:r w:rsidRPr="005B69C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героя</w:t>
      </w:r>
    </w:p>
    <w:p w14:paraId="654CABB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Hero warriorWithArmor =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ArmorDecorator(warrior);</w:t>
      </w:r>
    </w:p>
    <w:p w14:paraId="4964D97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"\nWarrior with Armor:"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CF74402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warriorWithArmor.Show();</w:t>
      </w:r>
    </w:p>
    <w:p w14:paraId="74F8C6C8" w14:textId="4A9B7AD7" w:rsid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"Power: 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warriorWithArmor.GetPower());</w:t>
      </w:r>
    </w:p>
    <w:p w14:paraId="49C4618C" w14:textId="09376959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DD12299" w14:textId="768FEA97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A279593" w14:textId="6885C23E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E79C061" w14:textId="36973AF1" w:rsidR="00FD195D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2BCFF6C" w14:textId="77777777" w:rsidR="00FD195D" w:rsidRPr="005B69CA" w:rsidRDefault="00FD195D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6EEE07E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52702BD" w14:textId="77777777" w:rsid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// Додавання інвентарю (броні та зброї) до героя</w:t>
      </w:r>
    </w:p>
    <w:p w14:paraId="14A0D2A5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Hero warriorWithFullInventory = 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WeaponDecorator(</w:t>
      </w:r>
      <w:r w:rsidRPr="005B69C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ArmorDecorator(warrior));</w:t>
      </w:r>
    </w:p>
    <w:p w14:paraId="78BDD071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"\nWarrior with Full Inventory:"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4F26A5A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warriorWithFullInventory.Show();</w:t>
      </w:r>
    </w:p>
    <w:p w14:paraId="02E6B65F" w14:textId="77777777" w:rsidR="005B69CA" w:rsidRP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5B69C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"Power: "</w:t>
      </w: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warriorWithFullInventory.GetPower());</w:t>
      </w:r>
    </w:p>
    <w:p w14:paraId="67EF0C69" w14:textId="77777777" w:rsid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5B69C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8BC174D" w14:textId="77777777" w:rsid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42D6B8D1" w14:textId="77777777" w:rsidR="005B69CA" w:rsidRDefault="005B69CA" w:rsidP="005B69C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42B7FB1" w14:textId="67208152" w:rsidR="005B69CA" w:rsidRDefault="005B69CA" w:rsidP="005B69CA">
      <w:pPr>
        <w:tabs>
          <w:tab w:val="left" w:pos="997"/>
        </w:tabs>
        <w:rPr>
          <w:rFonts w:ascii="Times New Roman" w:hAnsi="Times New Roman"/>
          <w:sz w:val="28"/>
          <w:szCs w:val="28"/>
          <w:lang w:val="ru-RU"/>
        </w:rPr>
      </w:pPr>
      <w:r w:rsidRPr="005B69CA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8375FFA" wp14:editId="37901C1E">
            <wp:extent cx="4523615" cy="3164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270" cy="32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2305" w14:textId="154CC0E9" w:rsidR="00FD195D" w:rsidRDefault="00FD195D" w:rsidP="00FD195D">
      <w:pPr>
        <w:tabs>
          <w:tab w:val="left" w:pos="997"/>
        </w:tabs>
        <w:rPr>
          <w:rFonts w:ascii="Times New Roman" w:hAnsi="Times New Roman"/>
          <w:sz w:val="28"/>
          <w:szCs w:val="28"/>
          <w:lang w:val="ru-RU"/>
        </w:rPr>
      </w:pPr>
      <w:r>
        <w:t>Завдання 3: Міст. 1. Ви працюєте над графічним редактором. Створіть базовий клас Shape. 2. Створіть дочірні до Shape класи, Circle, Square, Triangle. 3. За допомогою шаблону Міст додайте можливість рендерингу кожної з фігур як векторної або растрової графіки (вивівши відповідне повідомлення у консоль, наприклад "Drawing Triangle as pixels"). 4. Покажіть правильність роботи свого коду запустивши його в головному методі програми.</w:t>
      </w:r>
    </w:p>
    <w:p w14:paraId="679C1B5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6AD174E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07E2B4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Bridge</w:t>
      </w:r>
    </w:p>
    <w:p w14:paraId="034F956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F23F40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Абстрактний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клас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фігури</w:t>
      </w:r>
    </w:p>
    <w:p w14:paraId="4156755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Shape</w:t>
      </w:r>
    </w:p>
    <w:p w14:paraId="2CDF86C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64209B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Посилання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на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об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>'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єкт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інтерфейсу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що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відповідає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рендеринг</w:t>
      </w:r>
    </w:p>
    <w:p w14:paraId="7E7C46C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IRenderer renderer;</w:t>
      </w:r>
    </w:p>
    <w:p w14:paraId="00B496E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B0D64B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Конструктор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який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приймає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об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>'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єкт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інтерфейсу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рендерингу</w:t>
      </w:r>
    </w:p>
    <w:p w14:paraId="3BDCDF8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Shape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(IRenderer renderer)</w:t>
      </w:r>
    </w:p>
    <w:p w14:paraId="2377FB6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CF34C0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this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.renderer = renderer;</w:t>
      </w:r>
    </w:p>
    <w:p w14:paraId="2CB833D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1AA42C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BD1C86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Метод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відображення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фігури</w:t>
      </w:r>
    </w:p>
    <w:p w14:paraId="6A02030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Draw();</w:t>
      </w:r>
    </w:p>
    <w:p w14:paraId="6A3A83F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1E6BBC8" w14:textId="2F9E842A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F410444" w14:textId="1D7DDB7F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05A5FAC" w14:textId="3C505202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066E7CC" w14:textId="23567946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77747C6" w14:textId="75129605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51223DE" w14:textId="2961AA61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2D21B0A" w14:textId="6E09780B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C4F3FC5" w14:textId="41EFBE88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56D449E" w14:textId="31F0E2F6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13FBF1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BBEC1F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фігура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Коло</w:t>
      </w:r>
    </w:p>
    <w:p w14:paraId="1023360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Circle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Shape</w:t>
      </w:r>
    </w:p>
    <w:p w14:paraId="31DCB7E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B891C4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Circle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(IRenderer renderer) :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(renderer) { }</w:t>
      </w:r>
    </w:p>
    <w:p w14:paraId="560F6C9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8C5ED1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Draw()</w:t>
      </w:r>
    </w:p>
    <w:p w14:paraId="4C257E7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570B54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"Drawing Circle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renderer.Render());</w:t>
      </w:r>
    </w:p>
    <w:p w14:paraId="5FE6504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1A2D9E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7F8E8DD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AE56FC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фігура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Квадрат</w:t>
      </w:r>
    </w:p>
    <w:p w14:paraId="6EFD7E4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Square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Shape</w:t>
      </w:r>
    </w:p>
    <w:p w14:paraId="0DE16B7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BE484C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Square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(IRenderer renderer) :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(renderer) { }</w:t>
      </w:r>
    </w:p>
    <w:p w14:paraId="28C6AA4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87E189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Draw()</w:t>
      </w:r>
    </w:p>
    <w:p w14:paraId="488138C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06D37A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"Drawing Square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renderer.Render());</w:t>
      </w:r>
    </w:p>
    <w:p w14:paraId="18FC4B4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1E074DA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AEFA06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5E9FED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фігура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Трикутник</w:t>
      </w:r>
    </w:p>
    <w:p w14:paraId="4CE1588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Triangle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Shape</w:t>
      </w:r>
    </w:p>
    <w:p w14:paraId="7C0D897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E5F2E9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Triangle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(IRenderer renderer) :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base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(renderer) { }</w:t>
      </w:r>
    </w:p>
    <w:p w14:paraId="148C001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9EC885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Draw()</w:t>
      </w:r>
    </w:p>
    <w:p w14:paraId="623823F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EC9705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"Drawing Triangle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renderer.Render());</w:t>
      </w:r>
    </w:p>
    <w:p w14:paraId="30E75B6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6AA2ED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9D3152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1DFD52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Інтерфейс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рендерингу</w:t>
      </w:r>
    </w:p>
    <w:p w14:paraId="330144C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interface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IRenderer</w:t>
      </w:r>
    </w:p>
    <w:p w14:paraId="52B7AF9A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6BD87AB6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Render();</w:t>
      </w:r>
    </w:p>
    <w:p w14:paraId="6AE89B2A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78958E9E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</w:p>
    <w:p w14:paraId="1C8D470D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// Конкретний клас для векторного рендерингу</w:t>
      </w:r>
    </w:p>
    <w:p w14:paraId="72EB76B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VectorRenderer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IRenderer</w:t>
      </w:r>
    </w:p>
    <w:p w14:paraId="4E3739A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7AAB0D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Render()</w:t>
      </w:r>
    </w:p>
    <w:p w14:paraId="2A4E789A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1F757FA4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"as vector"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9AE8C4B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384911A8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66372FF9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</w:p>
    <w:p w14:paraId="6E384A68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// Конкретний клас для растрового рендерингу</w:t>
      </w:r>
    </w:p>
    <w:p w14:paraId="008B67A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RasterRenderer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IRenderer</w:t>
      </w:r>
    </w:p>
    <w:p w14:paraId="7F142C7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3FB817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Render()</w:t>
      </w:r>
    </w:p>
    <w:p w14:paraId="22A19CC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D073D4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"as pixels"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C6AA3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57D605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5E4D6D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712167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1BF5E8A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3EBBC7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args)</w:t>
      </w:r>
    </w:p>
    <w:p w14:paraId="45AAF57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A98430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Створення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об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>'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єктів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рендерингу</w:t>
      </w:r>
    </w:p>
    <w:p w14:paraId="4E4F569A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IRenderer vectorRenderer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VectorRenderer();</w:t>
      </w:r>
    </w:p>
    <w:p w14:paraId="54BA389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IRenderer rasterRenderer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RasterRenderer();</w:t>
      </w:r>
    </w:p>
    <w:p w14:paraId="071A1995" w14:textId="78846732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A77F309" w14:textId="1F470002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1D81603" w14:textId="689B551F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A1D7994" w14:textId="4517DF5D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FE0BF8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F540DF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Створення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фігур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виклик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методу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Draw()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кожної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фігури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різним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рендерером</w:t>
      </w:r>
    </w:p>
    <w:p w14:paraId="26A9B13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Shape circle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Circle(vectorRenderer);</w:t>
      </w:r>
    </w:p>
    <w:p w14:paraId="56FFC8E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circle.Draw();</w:t>
      </w:r>
    </w:p>
    <w:p w14:paraId="2DCACB1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7DDF94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Shape square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Square(rasterRenderer);</w:t>
      </w:r>
    </w:p>
    <w:p w14:paraId="79B14DB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square.Draw();</w:t>
      </w:r>
    </w:p>
    <w:p w14:paraId="2200654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439A34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Shape triangle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Triangle(vectorRenderer);</w:t>
      </w:r>
    </w:p>
    <w:p w14:paraId="32393F12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triangle.Draw();</w:t>
      </w:r>
    </w:p>
    <w:p w14:paraId="5935676F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70CDFB9E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293AC4A0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F9B77F1" w14:textId="55F5DAF7" w:rsidR="00FD195D" w:rsidRDefault="00FD195D" w:rsidP="005B69CA">
      <w:pPr>
        <w:tabs>
          <w:tab w:val="left" w:pos="997"/>
        </w:tabs>
        <w:rPr>
          <w:rFonts w:ascii="Times New Roman" w:hAnsi="Times New Roman"/>
          <w:sz w:val="28"/>
          <w:szCs w:val="28"/>
        </w:rPr>
      </w:pPr>
      <w:r w:rsidRPr="00FD195D">
        <w:rPr>
          <w:rFonts w:ascii="Times New Roman" w:hAnsi="Times New Roman"/>
          <w:sz w:val="28"/>
          <w:szCs w:val="28"/>
        </w:rPr>
        <w:drawing>
          <wp:inline distT="0" distB="0" distL="0" distR="0" wp14:anchorId="35FE5855" wp14:editId="798F92D6">
            <wp:extent cx="3092609" cy="115575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1B68" w14:textId="07D388AE" w:rsidR="00FD195D" w:rsidRDefault="00FD195D" w:rsidP="005B69CA">
      <w:pPr>
        <w:tabs>
          <w:tab w:val="left" w:pos="997"/>
        </w:tabs>
      </w:pPr>
      <w:r>
        <w:t>Завдання 4: Проксі. 1. Створіть клас SmartTextReader, який вміє читати вміст текстового файлу і перетворювати його на двомірний масив якому зовнішній масив відповідає рядкам тексту, а вкладені масиви відповідають символам у відповідному рядку. 2. Створіть проксі для SmartTextReader з логуванням SmartTextChecker, який буде виводити інформацію про успішне відкриття, прочитання і закриття файлу, а також буде виводити загальну кількість рядків і символів у прочитаному тексті. 3. Створіть проксі для SmartTextReader з обмеженням доступу до певних файлів SmartTextReaderLocker. Цей клас в конструкторі приймає регулярний вираз, по якому лімітується доступ до певної групи файлів. Якщо клієнт викликатиме метод для прочитання такого лімітованого файлу, замість прочитання файлу в консоль має виводитися повідомлення “Access denied!”. 4. Покажіть правильність роботи свого коду запустивши його в головному методі програми.</w:t>
      </w:r>
    </w:p>
    <w:p w14:paraId="060E5AD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6FC0BE6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System.IO;</w:t>
      </w:r>
    </w:p>
    <w:p w14:paraId="50565C4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System.Text.RegularExpressions;</w:t>
      </w:r>
    </w:p>
    <w:p w14:paraId="1C1DD87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005550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Proxy</w:t>
      </w:r>
    </w:p>
    <w:p w14:paraId="279C79B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8F6187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Абстрактний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клас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читача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тексту</w:t>
      </w:r>
    </w:p>
    <w:p w14:paraId="5415E69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TextReader</w:t>
      </w:r>
    </w:p>
    <w:p w14:paraId="673C531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04CC5E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char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[][] ReadText(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filePath);</w:t>
      </w:r>
    </w:p>
    <w:p w14:paraId="6C51880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0EDD906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4FA6B8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Конкретний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клас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читача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тексту</w:t>
      </w:r>
    </w:p>
    <w:p w14:paraId="75FB1FC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SmartTextReader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TextReader</w:t>
      </w:r>
    </w:p>
    <w:p w14:paraId="3DFE44E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EA5E2E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char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[][] ReadText(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filePath)</w:t>
      </w:r>
    </w:p>
    <w:p w14:paraId="1CFF80D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0FF147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lines = File.ReadAllLines(filePath);</w:t>
      </w:r>
    </w:p>
    <w:p w14:paraId="24C1214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char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[][] textArray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char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[lines.Length][];</w:t>
      </w:r>
    </w:p>
    <w:p w14:paraId="20275B6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0EAE68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 = 0; i &lt; lines.Length; i++)</w:t>
      </w:r>
    </w:p>
    <w:p w14:paraId="6E9B580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88E111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textArray[i] = lines[i].ToCharArray();</w:t>
      </w:r>
    </w:p>
    <w:p w14:paraId="5D3175F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D86844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C8E717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textArray;</w:t>
      </w:r>
    </w:p>
    <w:p w14:paraId="3FA2AC0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EAD85C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1F29802" w14:textId="5E0F2A69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6DAEBB2" w14:textId="13ED0303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6993ADF" w14:textId="4437C7F1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AFE3C2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2BE67B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Проксі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SmartTextReader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логуванням</w:t>
      </w:r>
    </w:p>
    <w:p w14:paraId="2D9D629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SmartTextChecker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TextReader</w:t>
      </w:r>
    </w:p>
    <w:p w14:paraId="09DB506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DA7952C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TextReader reader;</w:t>
      </w:r>
    </w:p>
    <w:p w14:paraId="61127D1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D55DFD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SmartTextChecker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(TextReader reader)</w:t>
      </w:r>
    </w:p>
    <w:p w14:paraId="0278A74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9B516E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this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.reader = reader;</w:t>
      </w:r>
    </w:p>
    <w:p w14:paraId="633D18F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9F3227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F7E9A5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char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[][] ReadText(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filePath)</w:t>
      </w:r>
    </w:p>
    <w:p w14:paraId="76F46E7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A3E000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"Opening file: 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filePath);</w:t>
      </w:r>
    </w:p>
    <w:p w14:paraId="5792F21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char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[][] textArray = reader.ReadText(filePath);</w:t>
      </w:r>
    </w:p>
    <w:p w14:paraId="3B5F34E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"File read successfully"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E7C564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$"Total lines: 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{textArray.Length}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305F68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totalChars = 0;</w:t>
      </w:r>
    </w:p>
    <w:p w14:paraId="66CE3BC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foreach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(var line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textArray)</w:t>
      </w:r>
    </w:p>
    <w:p w14:paraId="10D832B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11F304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totalChars += line.Length;</w:t>
      </w:r>
    </w:p>
    <w:p w14:paraId="348C402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385032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$"Total characters: 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{totalChars}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0D624B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"Closing file"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24A5F02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A2BBF3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textArray;</w:t>
      </w:r>
    </w:p>
    <w:p w14:paraId="4B53ABF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3F9471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D2A5E0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D6636B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Проксі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SmartTextReader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обмеженням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доступу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до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певних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файлів</w:t>
      </w:r>
    </w:p>
    <w:p w14:paraId="254DF43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SmartTextReaderLocker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TextReader</w:t>
      </w:r>
    </w:p>
    <w:p w14:paraId="3A9E540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70B0C1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TextReader reader;</w:t>
      </w:r>
    </w:p>
    <w:p w14:paraId="2DDB2C3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Regex allowedFilesRegex;</w:t>
      </w:r>
    </w:p>
    <w:p w14:paraId="4C3B0DD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08FF51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SmartTextReaderLocker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(TextReader reader,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allowedFilesPattern)</w:t>
      </w:r>
    </w:p>
    <w:p w14:paraId="7DBA14F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6C469D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this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.reader = reader;</w:t>
      </w:r>
    </w:p>
    <w:p w14:paraId="181CD92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this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.allowedFilesRegex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Regex(allowedFilesPattern);</w:t>
      </w:r>
    </w:p>
    <w:p w14:paraId="25C2D58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E857BC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1EA207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char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[][] ReadText(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filePath)</w:t>
      </w:r>
    </w:p>
    <w:p w14:paraId="2DEC3E4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B1E542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(!allowedFilesRegex.IsMatch(filePath))</w:t>
      </w:r>
    </w:p>
    <w:p w14:paraId="3590448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AA0A98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"Access denied!"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094A7B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1F3D5B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25A1E4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36485E7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15CB87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reader.ReadText(filePath);</w:t>
      </w:r>
    </w:p>
    <w:p w14:paraId="2D1CD69D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6621FC6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D69C77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E17217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86A986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2C65BC01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5EA2D5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args)</w:t>
      </w:r>
    </w:p>
    <w:p w14:paraId="13D9EDD9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A865AC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Створення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об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>'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єкта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SmartTextReader</w:t>
      </w:r>
    </w:p>
    <w:p w14:paraId="7F544513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TextReader smartTextReader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SmartTextReader();</w:t>
      </w:r>
    </w:p>
    <w:p w14:paraId="5EEAD52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1FF03C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Створення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проксі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логуванням</w:t>
      </w:r>
    </w:p>
    <w:p w14:paraId="5F40598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TextReader smartTextChecker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SmartTextChecker(smartTextReader);</w:t>
      </w:r>
    </w:p>
    <w:p w14:paraId="42B89765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E94CC5E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// Читання та виведення інформації про текстовий файл з логуванням</w:t>
      </w:r>
    </w:p>
    <w:p w14:paraId="6D710158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"Reading file with logging:"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34D8CF3" w14:textId="10837955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smartTextChecker.ReadText(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"example.txt"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25B1980" w14:textId="2F3F5EE2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D27E1D7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125030B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3F2A2C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Створення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проксі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обмеженням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доступу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до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певних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файлів</w:t>
      </w:r>
    </w:p>
    <w:p w14:paraId="7E5A6CFF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TextReader smartTextReaderLocker = </w:t>
      </w:r>
      <w:r w:rsidRPr="00FD195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SmartTextReaderLocker(smartTextReader, </w:t>
      </w:r>
      <w:r w:rsidRPr="00FD195D">
        <w:rPr>
          <w:rFonts w:ascii="Cascadia Mono" w:eastAsiaTheme="minorEastAsia" w:hAnsi="Cascadia Mono" w:cs="Cascadia Mono"/>
          <w:color w:val="800000"/>
          <w:sz w:val="19"/>
          <w:szCs w:val="19"/>
          <w:lang w:val="en-US" w:eastAsia="ru-RU"/>
        </w:rPr>
        <w:t>@".*\.txt"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E147D40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31601F4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Читання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лімітованого</w:t>
      </w:r>
      <w:r w:rsidRPr="00FD195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файлу</w:t>
      </w:r>
    </w:p>
    <w:p w14:paraId="1E55B14E" w14:textId="77777777" w:rsidR="00FD195D" w:rsidRP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FD195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"\nReading restricted file:"</w:t>
      </w: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87FB1A2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smartTextReaderLocker.ReadText(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"restricted.txt"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35CE8BD0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4FD67CFC" w14:textId="77777777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7285A1E4" w14:textId="637FC0CC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71440C8" w14:textId="51BA3509" w:rsidR="00FD195D" w:rsidRDefault="00FD195D" w:rsidP="00FD19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FD195D"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36332F47" wp14:editId="64A989F6">
            <wp:extent cx="3257717" cy="20956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8B09" w14:textId="7F50AC17" w:rsidR="001728AE" w:rsidRDefault="001728AE" w:rsidP="001728AE">
      <w:pPr>
        <w:autoSpaceDE w:val="0"/>
        <w:autoSpaceDN w:val="0"/>
        <w:adjustRightInd w:val="0"/>
        <w:spacing w:after="0" w:line="240" w:lineRule="auto"/>
      </w:pPr>
      <w:r>
        <w:t xml:space="preserve">Завдання 5: Компонувальник. 1. Вам потрібно створити власну мову розмітки LightHTML. 2. Кожен елемент розмітки має наслідувати клас LightNode. 3. Створіть два дочірніх класи від LightNode: LightElementNode, LightTextNode. 4. LightTextNode може містити лише текст. 5. LightElementNode може містити будь-які LightNode. LightElementNode повинен мати інформацію про назву тега, його тип відображення (блочний чи рядковий), тип закриття (одиничний тег, як </w:t>
      </w:r>
      <w:r>
        <w:fldChar w:fldCharType="begin"/>
      </w:r>
      <w:r>
        <w:instrText xml:space="preserve"> INCLUDEPICTURE "" \* MERGEFORMATINET </w:instrText>
      </w:r>
      <w:r>
        <w:fldChar w:fldCharType="separate"/>
      </w:r>
      <w:r>
        <w:rPr>
          <w:b/>
          <w:bCs/>
        </w:rPr>
        <w:t>Ошибка! Не указано имя файла.</w:t>
      </w:r>
      <w:r>
        <w:fldChar w:fldCharType="end"/>
      </w:r>
      <w:r>
        <w:t>чи з закриваючим тегом) список CSS класів, кількість дочірніх елементів, а також має бути можливість виводити на екран його outerHTML і innerHTML. 6. За допомогою своєї мови розмітки виведіть в консоль елемент сторінки на Ваш вибір (наприклад якусь таблицю, список тощо). 7. Покажіть правильність роботи свого коду запустивши його в головному методі програми.</w:t>
      </w:r>
    </w:p>
    <w:p w14:paraId="54E6DDD7" w14:textId="030C978A" w:rsidR="001728AE" w:rsidRDefault="001728AE" w:rsidP="001728AE">
      <w:pPr>
        <w:autoSpaceDE w:val="0"/>
        <w:autoSpaceDN w:val="0"/>
        <w:adjustRightInd w:val="0"/>
        <w:spacing w:after="0" w:line="240" w:lineRule="auto"/>
      </w:pPr>
    </w:p>
    <w:p w14:paraId="51FB06CA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 w:eastAsia="ru-RU"/>
        </w:rPr>
        <w:t>using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System;</w:t>
      </w:r>
    </w:p>
    <w:p w14:paraId="26405B03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DF03D96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System.Text;</w:t>
      </w:r>
    </w:p>
    <w:p w14:paraId="54775F82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297EB0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Composer</w:t>
      </w:r>
    </w:p>
    <w:p w14:paraId="19201522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ED7658F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Абстрактний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клас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вузла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розмітки</w:t>
      </w:r>
    </w:p>
    <w:p w14:paraId="2860163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LightNode</w:t>
      </w:r>
    </w:p>
    <w:p w14:paraId="0941DC3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EAA9482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OuterHTML {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3110073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InnerHTML {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4EF251A0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132563E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</w:p>
    <w:p w14:paraId="432370AD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// Клас для текстового вузла розмітки</w:t>
      </w:r>
    </w:p>
    <w:p w14:paraId="41A662C2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LightTextNode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LightNode</w:t>
      </w:r>
    </w:p>
    <w:p w14:paraId="27277203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F4DA62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text;</w:t>
      </w:r>
    </w:p>
    <w:p w14:paraId="50EBB71A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DDC3C3B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 w:eastAsia="ru-RU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ru-RU" w:eastAsia="ru-RU"/>
        </w:rPr>
        <w:t>LightTextNode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text)</w:t>
      </w:r>
    </w:p>
    <w:p w14:paraId="04FF90D5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5B63F65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this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.text = text;</w:t>
      </w:r>
    </w:p>
    <w:p w14:paraId="24EE8C4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E8922E3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E0C5228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OuterHTML =&gt; text;</w:t>
      </w:r>
    </w:p>
    <w:p w14:paraId="59B88D64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InnerHTML =&gt; text;</w:t>
      </w:r>
    </w:p>
    <w:p w14:paraId="18150C66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7A895B13" w14:textId="0F1C913B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br/>
      </w:r>
    </w:p>
    <w:p w14:paraId="55FC4F49" w14:textId="271188AC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6B4FE81" w14:textId="7995E4C5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6764CE3" w14:textId="580AFD2B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89F2F3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277E6AF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Перелік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типів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відображення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елементу</w:t>
      </w:r>
    </w:p>
    <w:p w14:paraId="4CD987F0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enum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DisplayType</w:t>
      </w:r>
    </w:p>
    <w:p w14:paraId="5040DD2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370FF4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Block,</w:t>
      </w:r>
    </w:p>
    <w:p w14:paraId="00FE2608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Inline</w:t>
      </w:r>
    </w:p>
    <w:p w14:paraId="3105AF3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21F8E33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F9F08D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Перелік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типів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закриття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елементу</w:t>
      </w:r>
    </w:p>
    <w:p w14:paraId="2323EFA3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enum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ClosingType</w:t>
      </w:r>
    </w:p>
    <w:p w14:paraId="34AD028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C46C55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SingleTag,</w:t>
      </w:r>
    </w:p>
    <w:p w14:paraId="720E7632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ClosingTag</w:t>
      </w:r>
    </w:p>
    <w:p w14:paraId="2FD94E48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E9CEC3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51E951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Клас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для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елемента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розмітки</w:t>
      </w:r>
    </w:p>
    <w:p w14:paraId="214AFD3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LightElementNode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: LightNode</w:t>
      </w:r>
    </w:p>
    <w:p w14:paraId="54E0B04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AD734F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TagName {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3D18934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DisplayType Display {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72D785BA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ClosingType Closing {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5132167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List&lt;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&gt; Classes {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0994FB00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List&lt;LightNode&gt; Children {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336DD6B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7D2E84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LightElementNode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tagName, DisplayType display, ClosingType closing, List&lt;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&gt; classes, List&lt;LightNode&gt; children)</w:t>
      </w:r>
    </w:p>
    <w:p w14:paraId="11267FD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D02C82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TagName = tagName;</w:t>
      </w:r>
    </w:p>
    <w:p w14:paraId="3EC5355E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Display = display;</w:t>
      </w:r>
    </w:p>
    <w:p w14:paraId="2E9D2FA4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Closing = closing;</w:t>
      </w:r>
    </w:p>
    <w:p w14:paraId="5F396DE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Classes = classes;</w:t>
      </w:r>
    </w:p>
    <w:p w14:paraId="393A5A7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Children = children;</w:t>
      </w:r>
    </w:p>
    <w:p w14:paraId="0EAE34E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C2FF39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6A166E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OuterHTML</w:t>
      </w:r>
    </w:p>
    <w:p w14:paraId="58F5DE2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B591C8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</w:p>
    <w:p w14:paraId="54A8E32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E2017BA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StringBuilder sb =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StringBuilder();</w:t>
      </w:r>
    </w:p>
    <w:p w14:paraId="603B275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sb.Append(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$"&lt;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{TagName}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862111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536BEA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foreach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(var cls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Classes)</w:t>
      </w:r>
    </w:p>
    <w:p w14:paraId="603CECF3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C5B0FC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sb.Append(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$" class=\"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{cls}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\""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C79158A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C3C3D93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E1326B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(Closing == ClosingType.SingleTag)</w:t>
      </w:r>
    </w:p>
    <w:p w14:paraId="2FC10D21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C216BE1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sb.Append(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/&gt;"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93455C1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7CA9DB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33122038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96AE5F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sb.Append(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"&gt;"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505754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D71B76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foreach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(var child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Children)</w:t>
      </w:r>
    </w:p>
    <w:p w14:paraId="3E95DFAE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16B2FA6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    sb.Append(child.OuterHTML);</w:t>
      </w:r>
    </w:p>
    <w:p w14:paraId="6B3CA28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1034B4FF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1104FE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sb.Append(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$"&lt;/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{TagName}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&gt;"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9D67D1A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348A380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593EF1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sb.ToString();</w:t>
      </w:r>
    </w:p>
    <w:p w14:paraId="0748D01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F644180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4318CFE" w14:textId="7AA245F4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E62ABA9" w14:textId="6A9299BF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5211C51" w14:textId="119BC246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F78B8B2" w14:textId="4BB41B04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77D559F" w14:textId="5198BE1E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br/>
      </w:r>
    </w:p>
    <w:p w14:paraId="4BFA964F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InnerHTML</w:t>
      </w:r>
    </w:p>
    <w:p w14:paraId="67652AB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F249C6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get</w:t>
      </w:r>
    </w:p>
    <w:p w14:paraId="2A90E0CE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30CF9F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StringBuilder sb =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StringBuilder();</w:t>
      </w:r>
    </w:p>
    <w:p w14:paraId="73DDEB8A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3A20E8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foreach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(var child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Children)</w:t>
      </w:r>
    </w:p>
    <w:p w14:paraId="1B146BE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797D0184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sb.Append(child.OuterHTML);</w:t>
      </w:r>
    </w:p>
    <w:p w14:paraId="4BB01B6A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3E18921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FA95B5D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sb.ToString();</w:t>
      </w:r>
    </w:p>
    <w:p w14:paraId="2F22E4EA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8B4AE96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69A9891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3DBD7F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3F981D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55F6DDC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AA74933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args)</w:t>
      </w:r>
    </w:p>
    <w:p w14:paraId="7EB019E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4DF37E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Створення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елементів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розмітки</w:t>
      </w:r>
    </w:p>
    <w:p w14:paraId="427018D8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paragraph =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LightElementNode(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"p"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DisplayType.Block, ClosingType.ClosingTag,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List&lt;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&gt; { 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"paragraph"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},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List&lt;LightNode&gt;</w:t>
      </w:r>
    </w:p>
    <w:p w14:paraId="6175E956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385846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LightTextNode(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Це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перший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абзац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."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),</w:t>
      </w:r>
    </w:p>
    <w:p w14:paraId="34351612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LightTextNode(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Це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другий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абзац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."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39C8248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});</w:t>
      </w:r>
    </w:p>
    <w:p w14:paraId="563F0AE0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B9123FE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listItems =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List&lt;LightNode&gt;</w:t>
      </w:r>
    </w:p>
    <w:p w14:paraId="1A1EA15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42046D2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LightTextNode(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Пункт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1"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),</w:t>
      </w:r>
    </w:p>
    <w:p w14:paraId="0549B352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LightTextNode(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Пункт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2"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),</w:t>
      </w:r>
    </w:p>
    <w:p w14:paraId="7770F9C6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LightTextNode(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Пункт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3"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42B087B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};</w:t>
      </w:r>
    </w:p>
    <w:p w14:paraId="41F131B9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D0D5448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unorderedList =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LightElementNode(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"ul"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DisplayType.Block, ClosingType.ClosingTag, 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List&lt;</w:t>
      </w:r>
      <w:r w:rsidRPr="001728A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&gt; { 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"list"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}, listItems);</w:t>
      </w:r>
    </w:p>
    <w:p w14:paraId="6367325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902E17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Виведення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елементів</w:t>
      </w:r>
      <w:r w:rsidRPr="001728A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 w:eastAsia="ru-RU"/>
        </w:rPr>
        <w:t>розмітки</w:t>
      </w:r>
    </w:p>
    <w:p w14:paraId="4E904C00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Зовнішній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HTML:"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0C07791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Console.WriteLine(paragraph.OuterHTML);</w:t>
      </w:r>
    </w:p>
    <w:p w14:paraId="42B7A7CE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AAD512C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Внутрішній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HTML:"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60FB578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Console.WriteLine(paragraph.InnerHTML);</w:t>
      </w:r>
    </w:p>
    <w:p w14:paraId="23B15DB7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664F3E5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 w:eastAsia="ru-RU"/>
        </w:rPr>
        <w:t>Список</w:t>
      </w:r>
      <w:r w:rsidRPr="001728A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:"</w:t>
      </w: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9ED7DCB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Console.WriteLine(unorderedList.OuterHTML);</w:t>
      </w:r>
    </w:p>
    <w:p w14:paraId="36FFBA46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0B99EDFE" w14:textId="7777777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2B4BE598" w14:textId="56EF9E8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5B35882" w14:textId="2E530A87" w:rsidR="001728AE" w:rsidRDefault="001728AE" w:rsidP="001728A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1728AE"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65888928" wp14:editId="4202AE74">
            <wp:extent cx="5791498" cy="222261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3D10" w14:textId="77777777" w:rsidR="001728AE" w:rsidRPr="001728AE" w:rsidRDefault="001728AE" w:rsidP="001728AE">
      <w:pPr>
        <w:autoSpaceDE w:val="0"/>
        <w:autoSpaceDN w:val="0"/>
        <w:adjustRightInd w:val="0"/>
        <w:spacing w:after="0" w:line="240" w:lineRule="auto"/>
      </w:pPr>
    </w:p>
    <w:p w14:paraId="36B24A9A" w14:textId="11D2E4DD" w:rsidR="005B69CA" w:rsidRPr="005B69CA" w:rsidRDefault="005B69CA" w:rsidP="001728AE">
      <w:pPr>
        <w:tabs>
          <w:tab w:val="left" w:pos="997"/>
        </w:tabs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5B69CA" w:rsidRPr="005B69CA" w:rsidSect="009F131C">
      <w:headerReference w:type="default" r:id="rId13"/>
      <w:headerReference w:type="first" r:id="rId1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0A7AB" w14:textId="77777777" w:rsidR="005553AB" w:rsidRDefault="005553AB">
      <w:r>
        <w:separator/>
      </w:r>
    </w:p>
  </w:endnote>
  <w:endnote w:type="continuationSeparator" w:id="0">
    <w:p w14:paraId="42AF9DAE" w14:textId="77777777" w:rsidR="005553AB" w:rsidRDefault="0055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0DCA4" w14:textId="77777777" w:rsidR="005553AB" w:rsidRDefault="005553AB">
      <w:r>
        <w:separator/>
      </w:r>
    </w:p>
  </w:footnote>
  <w:footnote w:type="continuationSeparator" w:id="0">
    <w:p w14:paraId="36649F65" w14:textId="77777777" w:rsidR="005553AB" w:rsidRDefault="00555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3E02596D" w:rsidR="00F50B3C" w:rsidRDefault="00F50B3C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2F63A948" wp14:editId="1C45D4D3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540" b="2540"/>
              <wp:wrapNone/>
              <wp:docPr id="142" name="Группа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6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7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8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9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50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5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5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53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5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91C93" w14:textId="77777777" w:rsidR="00F50B3C" w:rsidRDefault="00F50B3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1C2B20" w14:textId="77777777" w:rsidR="00F50B3C" w:rsidRDefault="00F50B3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34943" w14:textId="77777777" w:rsidR="00F50B3C" w:rsidRDefault="00F50B3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14C36B" w14:textId="77777777" w:rsidR="00F50B3C" w:rsidRDefault="00F50B3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70B88F" w14:textId="77777777" w:rsidR="00F50B3C" w:rsidRDefault="00F50B3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589B5" w14:textId="77777777" w:rsidR="00F50B3C" w:rsidRDefault="00F50B3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68C203" w14:textId="2C89D3BF" w:rsidR="00F50B3C" w:rsidRDefault="00F50B3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1728AE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A7048" w14:textId="6605353C" w:rsidR="00F50B3C" w:rsidRPr="00FE5402" w:rsidRDefault="00F50B3C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–Лр.</w:t>
                            </w:r>
                            <w:r w:rsidR="005B69CA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33D077C4" w14:textId="77777777" w:rsidR="00F50B3C" w:rsidRPr="00E87ED8" w:rsidRDefault="00F50B3C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F9819BB" w14:textId="77777777" w:rsidR="00F50B3C" w:rsidRDefault="00F50B3C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299D0A" w14:textId="77777777" w:rsidR="00F50B3C" w:rsidRPr="00EF1244" w:rsidRDefault="00F50B3C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63A948" id="Группа 142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<v:textbox inset="1pt,1pt,1pt,1pt">
                  <w:txbxContent>
                    <w:p w14:paraId="2B591C93" w14:textId="77777777" w:rsidR="00F50B3C" w:rsidRDefault="00F50B3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" filled="f" stroked="f">
                <v:textbox inset="1pt,1pt,1pt,1pt">
                  <w:txbxContent>
                    <w:p w14:paraId="561C2B20" w14:textId="77777777" w:rsidR="00F50B3C" w:rsidRDefault="00F50B3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<v:textbox inset="1pt,1pt,1pt,1pt">
                  <w:txbxContent>
                    <w:p w14:paraId="0AA34943" w14:textId="77777777" w:rsidR="00F50B3C" w:rsidRDefault="00F50B3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<v:textbox inset="1pt,1pt,1pt,1pt">
                  <w:txbxContent>
                    <w:p w14:paraId="3014C36B" w14:textId="77777777" w:rsidR="00F50B3C" w:rsidRDefault="00F50B3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<v:textbox inset="1pt,1pt,1pt,1pt">
                  <w:txbxContent>
                    <w:p w14:paraId="4E70B88F" w14:textId="77777777" w:rsidR="00F50B3C" w:rsidRDefault="00F50B3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+u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JUyL67BAAAA3AAAAA8AAAAA&#10;AAAAAAAAAAAABwIAAGRycy9kb3ducmV2LnhtbFBLBQYAAAAAAwADALcAAAD1AgAAAAA=&#10;" filled="f" stroked="f">
                <v:textbox inset="1pt,1pt,1pt,1pt">
                  <w:txbxContent>
                    <w:p w14:paraId="222589B5" w14:textId="77777777" w:rsidR="00F50B3C" w:rsidRDefault="00F50B3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1E68C203" w14:textId="2C89D3BF" w:rsidR="00F50B3C" w:rsidRDefault="00F50B3C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1728AE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4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7BAA7048" w14:textId="6605353C" w:rsidR="00F50B3C" w:rsidRPr="00FE5402" w:rsidRDefault="00F50B3C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Calibri" w:hAnsi="Calibri"/>
                          <w:color w:val="FF0000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Calibri" w:hAnsi="Calibri"/>
                          <w:color w:val="FF0000"/>
                          <w:sz w:val="24"/>
                          <w:szCs w:val="24"/>
                          <w:lang w:val="ru-RU"/>
                        </w:rPr>
                        <w:t>5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–Лр.</w:t>
                      </w:r>
                      <w:r w:rsidR="005B69CA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33D077C4" w14:textId="77777777" w:rsidR="00F50B3C" w:rsidRPr="00E87ED8" w:rsidRDefault="00F50B3C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F9819BB" w14:textId="77777777" w:rsidR="00F50B3C" w:rsidRDefault="00F50B3C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</w:p>
                    <w:p w14:paraId="45299D0A" w14:textId="77777777" w:rsidR="00F50B3C" w:rsidRPr="00EF1244" w:rsidRDefault="00F50B3C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64FB76BF" w:rsidR="00F50B3C" w:rsidRPr="0080663F" w:rsidRDefault="00F50B3C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16E244AB" wp14:editId="7D73F7EF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540" b="2540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0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2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2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7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8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9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0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1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2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3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C79500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3B6AFD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4FF824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80FD88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231747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BAC566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D8F847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385ED4" w14:textId="238EB195" w:rsidR="00F50B3C" w:rsidRPr="00FE5402" w:rsidRDefault="00F50B3C" w:rsidP="002059DD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22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C95106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0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 xml:space="preserve"> –Лр.</w:t>
                            </w:r>
                            <w:r w:rsidR="005B69CA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22DC29BE" w14:textId="77777777" w:rsidR="00F50B3C" w:rsidRDefault="00F50B3C" w:rsidP="002059DD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</w:p>
                          <w:p w14:paraId="6C890DBC" w14:textId="77777777" w:rsidR="00F50B3C" w:rsidRPr="00EF1244" w:rsidRDefault="00F50B3C" w:rsidP="002059DD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2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3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4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5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g:grpSp>
                      <wpg:cNvPr id="116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B00DF74" w14:textId="77777777" w:rsidR="00F50B3C" w:rsidRDefault="00F50B3C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9818907" w14:textId="220F55A9" w:rsidR="00F50B3C" w:rsidRPr="007832B7" w:rsidRDefault="00F50B3C" w:rsidP="00B6678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Ширя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єв М.Є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3756E9D" w14:textId="77777777" w:rsidR="00F50B3C" w:rsidRDefault="00F50B3C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07DC5A5" w14:textId="1DDE4FDE" w:rsidR="00F50B3C" w:rsidRDefault="00F50B3C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М.О Фант</w:t>
                              </w:r>
                            </w:p>
                            <w:p w14:paraId="74AAC81E" w14:textId="77777777" w:rsidR="00F50B3C" w:rsidRPr="00FE5402" w:rsidRDefault="00F50B3C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2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12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A60F2E1" w14:textId="77777777" w:rsidR="00F50B3C" w:rsidRDefault="00F50B3C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C0546CE" w14:textId="77777777" w:rsidR="00F50B3C" w:rsidRDefault="00F50B3C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9E7C173" w14:textId="77777777" w:rsidR="00F50B3C" w:rsidRDefault="00F50B3C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A55872" w14:textId="77777777" w:rsidR="00F50B3C" w:rsidRDefault="00F50B3C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506911A" w14:textId="77777777" w:rsidR="00F50B3C" w:rsidRDefault="00F50B3C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8CFC644" w14:textId="0CDC32F3" w:rsidR="00F50B3C" w:rsidRPr="002638A5" w:rsidRDefault="00F50B3C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2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F6568A" w14:textId="33528FC1" w:rsidR="00F50B3C" w:rsidRPr="00FE5402" w:rsidRDefault="00F50B3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5B69CA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4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5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4F2A48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A48D2B" w14:textId="77777777" w:rsidR="00F50B3C" w:rsidRDefault="00F50B3C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ED5046" w14:textId="77777777" w:rsidR="00F50B3C" w:rsidRPr="002F6B72" w:rsidRDefault="00F50B3C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0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1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AC5898" w14:textId="2481C649" w:rsidR="00F50B3C" w:rsidRPr="006F3229" w:rsidRDefault="00F50B3C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</w:pPr>
                            <w:r w:rsidRPr="006F3229">
                              <w:rPr>
                                <w:rFonts w:ascii="Arial" w:hAnsi="Arial"/>
                                <w:szCs w:val="28"/>
                              </w:rPr>
                              <w:t>ФІКТ</w:t>
                            </w:r>
                            <w:r w:rsidRPr="006F3229">
                              <w:rPr>
                                <w:rFonts w:ascii="Times New Roman" w:hAnsi="Times New Roman"/>
                                <w:szCs w:val="28"/>
                              </w:rPr>
                              <w:t>,</w:t>
                            </w:r>
                            <w:r w:rsidRPr="006F3229">
                              <w:rPr>
                                <w:rFonts w:ascii="Arial" w:hAnsi="Arial"/>
                                <w:szCs w:val="28"/>
                              </w:rPr>
                              <w:t xml:space="preserve"> гр.</w:t>
                            </w:r>
                            <w:r>
                              <w:rPr>
                                <w:rFonts w:ascii="Arial" w:hAnsi="Arial"/>
                                <w:szCs w:val="28"/>
                              </w:rPr>
                              <w:t>ІПЗ</w:t>
                            </w:r>
                            <w:r w:rsidRPr="006F3229">
                              <w:rPr>
                                <w:rFonts w:ascii="Arial" w:hAnsi="Arial"/>
                                <w:szCs w:val="28"/>
                              </w:rPr>
                              <w:t>-</w:t>
                            </w:r>
                            <w:r w:rsidRPr="006F3229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zCs w:val="28"/>
                              </w:rPr>
                              <w:t>2</w:t>
                            </w:r>
                            <w:r w:rsidRPr="006F3229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szCs w:val="28"/>
                              </w:rPr>
                              <w:t>3</w:t>
                            </w:r>
                            <w:r w:rsidRPr="006F3229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zCs w:val="28"/>
                              </w:rPr>
                              <w:t>2</w:t>
                            </w:r>
                            <w:r w:rsidRPr="006F3229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E244AB" id="Группа 28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RA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BAR1RAvwAAANsAAAAPAAAAAAAA&#10;AAAAAAAAAAcCAABkcnMvZG93bnJldi54bWxQSwUGAAAAAAMAAwC3AAAA8wIAAAAA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<v:textbox inset="1pt,1pt,1pt,1pt">
                  <w:txbxContent>
                    <w:p w14:paraId="74C79500" w14:textId="77777777" w:rsidR="00F50B3C" w:rsidRDefault="00F50B3C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twQAAANwAAAAPAAAAZHJzL2Rvd25yZXYueG1sRE9Na8JA&#10;EL0L/odlCl5EN0qx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GiAry3BAAAA3AAAAA8AAAAA&#10;AAAAAAAAAAAABwIAAGRycy9kb3ducmV2LnhtbFBLBQYAAAAAAwADALcAAAD1AgAAAAA=&#10;" filled="f" stroked="f">
                <v:textbox inset="1pt,1pt,1pt,1pt">
                  <w:txbxContent>
                    <w:p w14:paraId="0D3B6AFD" w14:textId="77777777" w:rsidR="00F50B3C" w:rsidRDefault="00F50B3C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<v:textbox inset="1pt,1pt,1pt,1pt">
                  <w:txbxContent>
                    <w:p w14:paraId="584FF824" w14:textId="77777777" w:rsidR="00F50B3C" w:rsidRDefault="00F50B3C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pTB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SQq/z8QL9PoFAAD//wMAUEsBAi0AFAAGAAgAAAAhANvh9svuAAAAhQEAABMAAAAAAAAAAAAAAAAA&#10;AAAAAFtDb250ZW50X1R5cGVzXS54bWxQSwECLQAUAAYACAAAACEAWvQsW78AAAAVAQAACwAAAAAA&#10;AAAAAAAAAAAfAQAAX3JlbHMvLnJlbHNQSwECLQAUAAYACAAAACEA9x6UwcAAAADcAAAADwAAAAAA&#10;AAAAAAAAAAAHAgAAZHJzL2Rvd25yZXYueG1sUEsFBgAAAAADAAMAtwAAAPQCAAAAAA==&#10;" filled="f" stroked="f">
                <v:textbox inset="1pt,1pt,1pt,1pt">
                  <w:txbxContent>
                    <w:p w14:paraId="1280FD88" w14:textId="77777777" w:rsidR="00F50B3C" w:rsidRDefault="00F50B3C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" filled="f" stroked="f">
                <v:textbox inset="1pt,1pt,1pt,1pt">
                  <w:txbxContent>
                    <w:p w14:paraId="67231747" w14:textId="77777777" w:rsidR="00F50B3C" w:rsidRDefault="00F50B3C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<v:textbox inset="1pt,1pt,1pt,1pt">
                  <w:txbxContent>
                    <w:p w14:paraId="7BBAC566" w14:textId="77777777" w:rsidR="00F50B3C" w:rsidRDefault="00F50B3C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14:paraId="29D8F847" w14:textId="77777777" w:rsidR="00F50B3C" w:rsidRDefault="00F50B3C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/z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74+oxOYNd/AAAA//8DAFBLAQItABQABgAIAAAAIQDb4fbL7gAAAIUBAAATAAAAAAAAAAAA&#10;AAAAAAAAAABbQ29udGVudF9UeXBlc10ueG1sUEsBAi0AFAAGAAgAAAAhAFr0LFu/AAAAFQEAAAsA&#10;AAAAAAAAAAAAAAAAHwEAAF9yZWxzLy5yZWxzUEsBAi0AFAAGAAgAAAAhAJJiP/PEAAAA3AAAAA8A&#10;AAAAAAAAAAAAAAAABwIAAGRycy9kb3ducmV2LnhtbFBLBQYAAAAAAwADALcAAAD4AgAAAAA=&#10;" filled="f" stroked="f">
                <v:textbox inset="1pt,1pt,1pt,1pt">
                  <w:txbxContent>
                    <w:p w14:paraId="01385ED4" w14:textId="238EB195" w:rsidR="00F50B3C" w:rsidRPr="00FE5402" w:rsidRDefault="00F50B3C" w:rsidP="002059DD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22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C95106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0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 xml:space="preserve"> –Лр.</w:t>
                      </w:r>
                      <w:r w:rsidR="005B69CA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</w:p>
                    <w:p w14:paraId="22DC29BE" w14:textId="77777777" w:rsidR="00F50B3C" w:rsidRDefault="00F50B3C" w:rsidP="002059DD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</w:p>
                    <w:p w14:paraId="6C890DBC" w14:textId="77777777" w:rsidR="00F50B3C" w:rsidRPr="00EF1244" w:rsidRDefault="00F50B3C" w:rsidP="002059DD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  <v:textbox inset="1pt,1pt,1pt,1pt">
                    <w:txbxContent>
                      <w:p w14:paraId="4B00DF74" w14:textId="77777777" w:rsidR="00F50B3C" w:rsidRDefault="00F50B3C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  <v:textbox inset="1pt,1pt,1pt,1pt">
                    <w:txbxContent>
                      <w:p w14:paraId="59818907" w14:textId="220F55A9" w:rsidR="00F50B3C" w:rsidRPr="007832B7" w:rsidRDefault="00F50B3C" w:rsidP="00B66788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Ширя</w:t>
                        </w:r>
                        <w:r>
                          <w:rPr>
                            <w:i/>
                            <w:sz w:val="18"/>
                          </w:rPr>
                          <w:t>єв М.Є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<v:textbox inset="1pt,1pt,1pt,1pt">
                    <w:txbxContent>
                      <w:p w14:paraId="23756E9D" w14:textId="77777777" w:rsidR="00F50B3C" w:rsidRDefault="00F50B3C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<v:textbox inset="1pt,1pt,1pt,1pt">
                    <w:txbxContent>
                      <w:p w14:paraId="507DC5A5" w14:textId="1DDE4FDE" w:rsidR="00F50B3C" w:rsidRDefault="00F50B3C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М.О Фант</w:t>
                        </w:r>
                      </w:p>
                      <w:p w14:paraId="74AAC81E" w14:textId="77777777" w:rsidR="00F50B3C" w:rsidRPr="00FE5402" w:rsidRDefault="00F50B3C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<v:textbox inset="1pt,1pt,1pt,1pt">
                    <w:txbxContent>
                      <w:p w14:paraId="5A60F2E1" w14:textId="77777777" w:rsidR="00F50B3C" w:rsidRDefault="00F50B3C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<v:textbox inset="1pt,1pt,1pt,1pt">
                    <w:txbxContent>
                      <w:p w14:paraId="7C0546CE" w14:textId="77777777" w:rsidR="00F50B3C" w:rsidRDefault="00F50B3C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  <v:textbox inset="1pt,1pt,1pt,1pt">
                    <w:txbxContent>
                      <w:p w14:paraId="79E7C173" w14:textId="77777777" w:rsidR="00F50B3C" w:rsidRDefault="00F50B3C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206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6Rz+nokX6PULAAD//wMAUEsBAi0AFAAGAAgAAAAhANvh9svuAAAAhQEAABMAAAAAAAAAAAAAAAAA&#10;AAAAAFtDb250ZW50X1R5cGVzXS54bWxQSwECLQAUAAYACAAAACEAWvQsW78AAAAVAQAACwAAAAAA&#10;AAAAAAAAAAAfAQAAX3JlbHMvLnJlbHNQSwECLQAUAAYACAAAACEA0+dtOsAAAADcAAAADwAAAAAA&#10;AAAAAAAAAAAHAgAAZHJzL2Rvd25yZXYueG1sUEsFBgAAAAADAAMAtwAAAPQCAAAAAA==&#10;" filled="f" stroked="f">
                  <v:textbox inset="1pt,1pt,1pt,1pt">
                    <w:txbxContent>
                      <w:p w14:paraId="42A55872" w14:textId="77777777" w:rsidR="00F50B3C" w:rsidRDefault="00F50B3C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    <v:textbox inset="1pt,1pt,1pt,1pt">
                    <w:txbxContent>
                      <w:p w14:paraId="7506911A" w14:textId="77777777" w:rsidR="00F50B3C" w:rsidRDefault="00F50B3C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  <v:textbox inset="1pt,1pt,1pt,1pt">
                    <w:txbxContent>
                      <w:p w14:paraId="58CFC644" w14:textId="0CDC32F3" w:rsidR="00F50B3C" w:rsidRPr="002638A5" w:rsidRDefault="00F50B3C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h/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EZJWH/BAAAA3AAAAA8AAAAA&#10;AAAAAAAAAAAABwIAAGRycy9kb3ducmV2LnhtbFBLBQYAAAAAAwADALcAAAD1AgAAAAA=&#10;" filled="f" stroked="f">
                <v:textbox inset="1pt,1pt,1pt,1pt">
                  <w:txbxContent>
                    <w:p w14:paraId="38F6568A" w14:textId="33528FC1" w:rsidR="00F50B3C" w:rsidRPr="00FE5402" w:rsidRDefault="00F50B3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5B69CA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l58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DlyXnzBAAAA3AAAAA8AAAAA&#10;AAAAAAAAAAAABwIAAGRycy9kb3ducmV2LnhtbFBLBQYAAAAAAwADALcAAAD1AgAAAAA=&#10;" filled="f" stroked="f">
                <v:textbox inset="1pt,1pt,1pt,1pt">
                  <w:txbxContent>
                    <w:p w14:paraId="2F4F2A48" w14:textId="77777777" w:rsidR="00F50B3C" w:rsidRDefault="00F50B3C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vn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FY+++fBAAAA3AAAAA8AAAAA&#10;AAAAAAAAAAAABwIAAGRycy9kb3ducmV2LnhtbFBLBQYAAAAAAwADALcAAAD1AgAAAAA=&#10;" filled="f" stroked="f">
                <v:textbox inset="1pt,1pt,1pt,1pt">
                  <w:txbxContent>
                    <w:p w14:paraId="5DA48D2B" w14:textId="77777777" w:rsidR="00F50B3C" w:rsidRDefault="00F50B3C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+V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Cehb5XEAAAA3AAAAA8A&#10;AAAAAAAAAAAAAAAABwIAAGRycy9kb3ducmV2LnhtbFBLBQYAAAAAAwADALcAAAD4AgAAAAA=&#10;" filled="f" stroked="f">
                <v:textbox inset="1pt,1pt,1pt,1pt">
                  <w:txbxContent>
                    <w:p w14:paraId="03ED5046" w14:textId="77777777" w:rsidR="00F50B3C" w:rsidRPr="002F6B72" w:rsidRDefault="00F50B3C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<v:textbox inset="1pt,1pt,1pt,1pt">
                  <w:txbxContent>
                    <w:p w14:paraId="5FAC5898" w14:textId="2481C649" w:rsidR="00F50B3C" w:rsidRPr="006F3229" w:rsidRDefault="00F50B3C" w:rsidP="00311F95">
                      <w:pPr>
                        <w:pStyle w:val="a5"/>
                        <w:jc w:val="center"/>
                        <w:rPr>
                          <w:rFonts w:ascii="Arial" w:hAnsi="Arial"/>
                          <w:szCs w:val="28"/>
                          <w:lang w:val="en-US"/>
                        </w:rPr>
                      </w:pPr>
                      <w:r w:rsidRPr="006F3229">
                        <w:rPr>
                          <w:rFonts w:ascii="Arial" w:hAnsi="Arial"/>
                          <w:szCs w:val="28"/>
                        </w:rPr>
                        <w:t>ФІКТ</w:t>
                      </w:r>
                      <w:r w:rsidRPr="006F3229">
                        <w:rPr>
                          <w:rFonts w:ascii="Times New Roman" w:hAnsi="Times New Roman"/>
                          <w:szCs w:val="28"/>
                        </w:rPr>
                        <w:t>,</w:t>
                      </w:r>
                      <w:r w:rsidRPr="006F3229">
                        <w:rPr>
                          <w:rFonts w:ascii="Arial" w:hAnsi="Arial"/>
                          <w:szCs w:val="28"/>
                        </w:rPr>
                        <w:t xml:space="preserve"> гр.</w:t>
                      </w:r>
                      <w:r>
                        <w:rPr>
                          <w:rFonts w:ascii="Arial" w:hAnsi="Arial"/>
                          <w:szCs w:val="28"/>
                        </w:rPr>
                        <w:t>ІПЗ</w:t>
                      </w:r>
                      <w:r w:rsidRPr="006F3229">
                        <w:rPr>
                          <w:rFonts w:ascii="Arial" w:hAnsi="Arial"/>
                          <w:szCs w:val="28"/>
                        </w:rPr>
                        <w:t>-</w:t>
                      </w:r>
                      <w:r w:rsidRPr="006F3229">
                        <w:rPr>
                          <w:rFonts w:ascii="Arial" w:hAnsi="Arial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/>
                          <w:szCs w:val="28"/>
                        </w:rPr>
                        <w:t>2</w:t>
                      </w:r>
                      <w:r w:rsidRPr="006F3229">
                        <w:rPr>
                          <w:rFonts w:ascii="Arial" w:hAnsi="Arial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szCs w:val="28"/>
                        </w:rPr>
                        <w:t>3</w:t>
                      </w:r>
                      <w:r w:rsidRPr="006F3229">
                        <w:rPr>
                          <w:rFonts w:ascii="Arial" w:hAnsi="Arial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/>
                          <w:szCs w:val="28"/>
                        </w:rPr>
                        <w:t>2</w:t>
                      </w:r>
                      <w:r w:rsidRPr="006F3229">
                        <w:rPr>
                          <w:rFonts w:ascii="Arial" w:hAnsi="Arial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D0888"/>
    <w:multiLevelType w:val="multilevel"/>
    <w:tmpl w:val="EA1A72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C0048"/>
    <w:multiLevelType w:val="hybridMultilevel"/>
    <w:tmpl w:val="CA5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D6E67"/>
    <w:multiLevelType w:val="multilevel"/>
    <w:tmpl w:val="82D6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57754"/>
    <w:multiLevelType w:val="multilevel"/>
    <w:tmpl w:val="2A38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D0554"/>
    <w:multiLevelType w:val="multilevel"/>
    <w:tmpl w:val="1C08B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22B7F"/>
    <w:multiLevelType w:val="multilevel"/>
    <w:tmpl w:val="D38C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9D2275F"/>
    <w:multiLevelType w:val="multilevel"/>
    <w:tmpl w:val="3AEA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149C3"/>
    <w:multiLevelType w:val="hybridMultilevel"/>
    <w:tmpl w:val="F5242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27118"/>
    <w:multiLevelType w:val="hybridMultilevel"/>
    <w:tmpl w:val="1842EB86"/>
    <w:lvl w:ilvl="0" w:tplc="64E65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A5551C"/>
    <w:multiLevelType w:val="multilevel"/>
    <w:tmpl w:val="9072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2E71756"/>
    <w:multiLevelType w:val="hybridMultilevel"/>
    <w:tmpl w:val="ABFE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8" w15:restartNumberingAfterBreak="0">
    <w:nsid w:val="338406CF"/>
    <w:multiLevelType w:val="multilevel"/>
    <w:tmpl w:val="B3A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4389D"/>
    <w:multiLevelType w:val="hybridMultilevel"/>
    <w:tmpl w:val="787CBE6C"/>
    <w:lvl w:ilvl="0" w:tplc="19A89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E3A3BAD"/>
    <w:multiLevelType w:val="hybridMultilevel"/>
    <w:tmpl w:val="42529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F1657"/>
    <w:multiLevelType w:val="hybridMultilevel"/>
    <w:tmpl w:val="A008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16C67"/>
    <w:multiLevelType w:val="multilevel"/>
    <w:tmpl w:val="F3DA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F5995"/>
    <w:multiLevelType w:val="multilevel"/>
    <w:tmpl w:val="C28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810D6"/>
    <w:multiLevelType w:val="multilevel"/>
    <w:tmpl w:val="1F2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C1E4C"/>
    <w:multiLevelType w:val="hybridMultilevel"/>
    <w:tmpl w:val="659A257C"/>
    <w:lvl w:ilvl="0" w:tplc="5F165F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6054077"/>
    <w:multiLevelType w:val="multilevel"/>
    <w:tmpl w:val="C95C58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B6827"/>
    <w:multiLevelType w:val="multilevel"/>
    <w:tmpl w:val="E368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B90CBF"/>
    <w:multiLevelType w:val="hybridMultilevel"/>
    <w:tmpl w:val="6DE8F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806D0"/>
    <w:multiLevelType w:val="multilevel"/>
    <w:tmpl w:val="346C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E376A0"/>
    <w:multiLevelType w:val="multilevel"/>
    <w:tmpl w:val="371E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A3493"/>
    <w:multiLevelType w:val="multilevel"/>
    <w:tmpl w:val="4048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81AE5"/>
    <w:multiLevelType w:val="multilevel"/>
    <w:tmpl w:val="F976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3A1697"/>
    <w:multiLevelType w:val="hybridMultilevel"/>
    <w:tmpl w:val="A25C3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B6131"/>
    <w:multiLevelType w:val="multilevel"/>
    <w:tmpl w:val="E6AA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C72F2"/>
    <w:multiLevelType w:val="multilevel"/>
    <w:tmpl w:val="DCFA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3" w15:restartNumberingAfterBreak="0">
    <w:nsid w:val="754D49AD"/>
    <w:multiLevelType w:val="multilevel"/>
    <w:tmpl w:val="9138B2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C93BD1"/>
    <w:multiLevelType w:val="multilevel"/>
    <w:tmpl w:val="F34A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070DCE"/>
    <w:multiLevelType w:val="multilevel"/>
    <w:tmpl w:val="7C0E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7F5BE8"/>
    <w:multiLevelType w:val="multilevel"/>
    <w:tmpl w:val="3990A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CA08D1"/>
    <w:multiLevelType w:val="multilevel"/>
    <w:tmpl w:val="F814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0"/>
  </w:num>
  <w:num w:numId="5">
    <w:abstractNumId w:val="33"/>
  </w:num>
  <w:num w:numId="6">
    <w:abstractNumId w:val="15"/>
  </w:num>
  <w:num w:numId="7">
    <w:abstractNumId w:val="9"/>
  </w:num>
  <w:num w:numId="8">
    <w:abstractNumId w:val="25"/>
  </w:num>
  <w:num w:numId="9">
    <w:abstractNumId w:val="21"/>
  </w:num>
  <w:num w:numId="10">
    <w:abstractNumId w:val="6"/>
  </w:num>
  <w:num w:numId="11">
    <w:abstractNumId w:val="28"/>
  </w:num>
  <w:num w:numId="12">
    <w:abstractNumId w:val="37"/>
  </w:num>
  <w:num w:numId="13">
    <w:abstractNumId w:val="20"/>
  </w:num>
  <w:num w:numId="14">
    <w:abstractNumId w:val="42"/>
  </w:num>
  <w:num w:numId="15">
    <w:abstractNumId w:val="23"/>
  </w:num>
  <w:num w:numId="16">
    <w:abstractNumId w:val="32"/>
  </w:num>
  <w:num w:numId="17">
    <w:abstractNumId w:val="22"/>
  </w:num>
  <w:num w:numId="18">
    <w:abstractNumId w:val="29"/>
  </w:num>
  <w:num w:numId="19">
    <w:abstractNumId w:val="39"/>
  </w:num>
  <w:num w:numId="20">
    <w:abstractNumId w:val="3"/>
  </w:num>
  <w:num w:numId="21">
    <w:abstractNumId w:val="19"/>
  </w:num>
  <w:num w:numId="22">
    <w:abstractNumId w:val="16"/>
  </w:num>
  <w:num w:numId="23">
    <w:abstractNumId w:val="12"/>
  </w:num>
  <w:num w:numId="24">
    <w:abstractNumId w:val="11"/>
  </w:num>
  <w:num w:numId="25">
    <w:abstractNumId w:val="13"/>
  </w:num>
  <w:num w:numId="26">
    <w:abstractNumId w:val="4"/>
  </w:num>
  <w:num w:numId="27">
    <w:abstractNumId w:val="35"/>
  </w:num>
  <w:num w:numId="28">
    <w:abstractNumId w:val="47"/>
  </w:num>
  <w:num w:numId="29">
    <w:abstractNumId w:val="41"/>
  </w:num>
  <w:num w:numId="30">
    <w:abstractNumId w:val="5"/>
  </w:num>
  <w:num w:numId="31">
    <w:abstractNumId w:val="34"/>
  </w:num>
  <w:num w:numId="32">
    <w:abstractNumId w:val="36"/>
  </w:num>
  <w:num w:numId="33">
    <w:abstractNumId w:val="26"/>
  </w:num>
  <w:num w:numId="34">
    <w:abstractNumId w:val="30"/>
    <w:lvlOverride w:ilvl="0">
      <w:lvl w:ilvl="0">
        <w:numFmt w:val="decimal"/>
        <w:lvlText w:val="%1."/>
        <w:lvlJc w:val="left"/>
      </w:lvl>
    </w:lvlOverride>
  </w:num>
  <w:num w:numId="35">
    <w:abstractNumId w:val="30"/>
    <w:lvlOverride w:ilvl="0">
      <w:lvl w:ilvl="0">
        <w:numFmt w:val="decimal"/>
        <w:lvlText w:val="%1."/>
        <w:lvlJc w:val="left"/>
      </w:lvl>
    </w:lvlOverride>
  </w:num>
  <w:num w:numId="36">
    <w:abstractNumId w:val="44"/>
  </w:num>
  <w:num w:numId="37">
    <w:abstractNumId w:val="46"/>
    <w:lvlOverride w:ilvl="0">
      <w:lvl w:ilvl="0">
        <w:numFmt w:val="decimal"/>
        <w:lvlText w:val="%1."/>
        <w:lvlJc w:val="left"/>
      </w:lvl>
    </w:lvlOverride>
  </w:num>
  <w:num w:numId="38">
    <w:abstractNumId w:val="7"/>
    <w:lvlOverride w:ilvl="0">
      <w:lvl w:ilvl="0">
        <w:numFmt w:val="decimal"/>
        <w:lvlText w:val="%1."/>
        <w:lvlJc w:val="left"/>
      </w:lvl>
    </w:lvlOverride>
  </w:num>
  <w:num w:numId="39">
    <w:abstractNumId w:val="27"/>
  </w:num>
  <w:num w:numId="40">
    <w:abstractNumId w:val="24"/>
  </w:num>
  <w:num w:numId="41">
    <w:abstractNumId w:val="18"/>
  </w:num>
  <w:num w:numId="42">
    <w:abstractNumId w:val="45"/>
  </w:num>
  <w:num w:numId="43">
    <w:abstractNumId w:val="38"/>
  </w:num>
  <w:num w:numId="44">
    <w:abstractNumId w:val="31"/>
  </w:num>
  <w:num w:numId="45">
    <w:abstractNumId w:val="10"/>
  </w:num>
  <w:num w:numId="46">
    <w:abstractNumId w:val="8"/>
  </w:num>
  <w:num w:numId="47">
    <w:abstractNumId w:val="40"/>
  </w:num>
  <w:num w:numId="48">
    <w:abstractNumId w:val="43"/>
  </w:num>
  <w:num w:numId="4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43A5"/>
    <w:rsid w:val="00007207"/>
    <w:rsid w:val="00010C72"/>
    <w:rsid w:val="00014FA3"/>
    <w:rsid w:val="00015BBC"/>
    <w:rsid w:val="00016C4E"/>
    <w:rsid w:val="0002022D"/>
    <w:rsid w:val="00022744"/>
    <w:rsid w:val="000244D3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6FC3"/>
    <w:rsid w:val="00080607"/>
    <w:rsid w:val="000806C9"/>
    <w:rsid w:val="00082DDA"/>
    <w:rsid w:val="000904F3"/>
    <w:rsid w:val="00090E3B"/>
    <w:rsid w:val="00095401"/>
    <w:rsid w:val="00096498"/>
    <w:rsid w:val="000A3FA5"/>
    <w:rsid w:val="000A6DAD"/>
    <w:rsid w:val="000B0280"/>
    <w:rsid w:val="000B368B"/>
    <w:rsid w:val="000B5891"/>
    <w:rsid w:val="000B6153"/>
    <w:rsid w:val="000B6D0F"/>
    <w:rsid w:val="000C5159"/>
    <w:rsid w:val="000C5B32"/>
    <w:rsid w:val="000C5C39"/>
    <w:rsid w:val="000D2C0A"/>
    <w:rsid w:val="000E2544"/>
    <w:rsid w:val="000E57FF"/>
    <w:rsid w:val="000F12CA"/>
    <w:rsid w:val="000F2684"/>
    <w:rsid w:val="000F7DC9"/>
    <w:rsid w:val="000F7DE7"/>
    <w:rsid w:val="0011226C"/>
    <w:rsid w:val="00113BC9"/>
    <w:rsid w:val="00122665"/>
    <w:rsid w:val="00122766"/>
    <w:rsid w:val="0012460B"/>
    <w:rsid w:val="00124D75"/>
    <w:rsid w:val="00125EC3"/>
    <w:rsid w:val="00131316"/>
    <w:rsid w:val="00135AB7"/>
    <w:rsid w:val="00135E9D"/>
    <w:rsid w:val="001379D8"/>
    <w:rsid w:val="00141AB0"/>
    <w:rsid w:val="00145FA5"/>
    <w:rsid w:val="00147A86"/>
    <w:rsid w:val="0015702C"/>
    <w:rsid w:val="001601C0"/>
    <w:rsid w:val="001604A2"/>
    <w:rsid w:val="001638E4"/>
    <w:rsid w:val="001728AE"/>
    <w:rsid w:val="001915C8"/>
    <w:rsid w:val="001B3921"/>
    <w:rsid w:val="001B3F8C"/>
    <w:rsid w:val="001B7F3D"/>
    <w:rsid w:val="001C0B7D"/>
    <w:rsid w:val="001C133B"/>
    <w:rsid w:val="001C283F"/>
    <w:rsid w:val="001C3A9A"/>
    <w:rsid w:val="001D0306"/>
    <w:rsid w:val="001D1CB5"/>
    <w:rsid w:val="001E6442"/>
    <w:rsid w:val="001F3173"/>
    <w:rsid w:val="00200C8D"/>
    <w:rsid w:val="002033DA"/>
    <w:rsid w:val="002059DD"/>
    <w:rsid w:val="00211AF6"/>
    <w:rsid w:val="002151B1"/>
    <w:rsid w:val="00220A87"/>
    <w:rsid w:val="00221EF8"/>
    <w:rsid w:val="00236856"/>
    <w:rsid w:val="00241E9F"/>
    <w:rsid w:val="00245CE6"/>
    <w:rsid w:val="00246C40"/>
    <w:rsid w:val="00247DBA"/>
    <w:rsid w:val="00256861"/>
    <w:rsid w:val="002600DB"/>
    <w:rsid w:val="00260199"/>
    <w:rsid w:val="002638A5"/>
    <w:rsid w:val="00265C70"/>
    <w:rsid w:val="002667BF"/>
    <w:rsid w:val="0027502A"/>
    <w:rsid w:val="00276271"/>
    <w:rsid w:val="00276D97"/>
    <w:rsid w:val="002823F4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42A4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1293"/>
    <w:rsid w:val="0036430A"/>
    <w:rsid w:val="00366C82"/>
    <w:rsid w:val="00377078"/>
    <w:rsid w:val="00381734"/>
    <w:rsid w:val="00385D68"/>
    <w:rsid w:val="00386451"/>
    <w:rsid w:val="00386DD4"/>
    <w:rsid w:val="00397959"/>
    <w:rsid w:val="003979FE"/>
    <w:rsid w:val="00397B54"/>
    <w:rsid w:val="003A1189"/>
    <w:rsid w:val="003A2D63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E7B30"/>
    <w:rsid w:val="003F161E"/>
    <w:rsid w:val="003F2ABB"/>
    <w:rsid w:val="003F7A5A"/>
    <w:rsid w:val="004004BC"/>
    <w:rsid w:val="00400511"/>
    <w:rsid w:val="0040372A"/>
    <w:rsid w:val="004101F4"/>
    <w:rsid w:val="004105F2"/>
    <w:rsid w:val="00414ECC"/>
    <w:rsid w:val="00417264"/>
    <w:rsid w:val="00417AF4"/>
    <w:rsid w:val="0042016E"/>
    <w:rsid w:val="00423FAA"/>
    <w:rsid w:val="00424CB3"/>
    <w:rsid w:val="004272B3"/>
    <w:rsid w:val="00430930"/>
    <w:rsid w:val="00431CE9"/>
    <w:rsid w:val="004335A1"/>
    <w:rsid w:val="00441D33"/>
    <w:rsid w:val="004428A5"/>
    <w:rsid w:val="00454D51"/>
    <w:rsid w:val="004573EE"/>
    <w:rsid w:val="004633D4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212F"/>
    <w:rsid w:val="00525897"/>
    <w:rsid w:val="00530562"/>
    <w:rsid w:val="00532F0B"/>
    <w:rsid w:val="00540B21"/>
    <w:rsid w:val="005422A1"/>
    <w:rsid w:val="00542BBC"/>
    <w:rsid w:val="005453C2"/>
    <w:rsid w:val="00552B2D"/>
    <w:rsid w:val="005553AB"/>
    <w:rsid w:val="00565C41"/>
    <w:rsid w:val="00567D1E"/>
    <w:rsid w:val="00590B57"/>
    <w:rsid w:val="00595298"/>
    <w:rsid w:val="00595FCE"/>
    <w:rsid w:val="005A20E1"/>
    <w:rsid w:val="005A2112"/>
    <w:rsid w:val="005A45E1"/>
    <w:rsid w:val="005A6798"/>
    <w:rsid w:val="005B69CA"/>
    <w:rsid w:val="005C7C37"/>
    <w:rsid w:val="005D422A"/>
    <w:rsid w:val="005D4998"/>
    <w:rsid w:val="005D4E3D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34A75"/>
    <w:rsid w:val="00641916"/>
    <w:rsid w:val="006470A2"/>
    <w:rsid w:val="00651D76"/>
    <w:rsid w:val="00657337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322C"/>
    <w:rsid w:val="006965FB"/>
    <w:rsid w:val="00696902"/>
    <w:rsid w:val="006A1CBE"/>
    <w:rsid w:val="006B0D46"/>
    <w:rsid w:val="006C359C"/>
    <w:rsid w:val="006C7040"/>
    <w:rsid w:val="006D195A"/>
    <w:rsid w:val="006D6136"/>
    <w:rsid w:val="006E21D8"/>
    <w:rsid w:val="006F30A5"/>
    <w:rsid w:val="006F3229"/>
    <w:rsid w:val="006F6F54"/>
    <w:rsid w:val="007131A7"/>
    <w:rsid w:val="0072006A"/>
    <w:rsid w:val="007204D3"/>
    <w:rsid w:val="00723BB9"/>
    <w:rsid w:val="00725BEB"/>
    <w:rsid w:val="0072667C"/>
    <w:rsid w:val="00734B15"/>
    <w:rsid w:val="00735DB1"/>
    <w:rsid w:val="007431A9"/>
    <w:rsid w:val="007508BA"/>
    <w:rsid w:val="00763D44"/>
    <w:rsid w:val="007729DF"/>
    <w:rsid w:val="00780A5D"/>
    <w:rsid w:val="0078197D"/>
    <w:rsid w:val="007832B7"/>
    <w:rsid w:val="007844F4"/>
    <w:rsid w:val="00784A72"/>
    <w:rsid w:val="007860ED"/>
    <w:rsid w:val="0079448A"/>
    <w:rsid w:val="00795654"/>
    <w:rsid w:val="007A1607"/>
    <w:rsid w:val="007A1824"/>
    <w:rsid w:val="007A6392"/>
    <w:rsid w:val="007A765F"/>
    <w:rsid w:val="007B0FC9"/>
    <w:rsid w:val="007B3129"/>
    <w:rsid w:val="007B4933"/>
    <w:rsid w:val="007C18C6"/>
    <w:rsid w:val="007C4928"/>
    <w:rsid w:val="007C4CA0"/>
    <w:rsid w:val="007C74D5"/>
    <w:rsid w:val="007D1D1D"/>
    <w:rsid w:val="007D36B8"/>
    <w:rsid w:val="007E3FA9"/>
    <w:rsid w:val="007E696E"/>
    <w:rsid w:val="007F0DA4"/>
    <w:rsid w:val="007F33B8"/>
    <w:rsid w:val="007F7069"/>
    <w:rsid w:val="007F790B"/>
    <w:rsid w:val="00804E4B"/>
    <w:rsid w:val="0080663F"/>
    <w:rsid w:val="008070CB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4051"/>
    <w:rsid w:val="00845DD4"/>
    <w:rsid w:val="00852FFA"/>
    <w:rsid w:val="008561EA"/>
    <w:rsid w:val="00856560"/>
    <w:rsid w:val="00862F78"/>
    <w:rsid w:val="0086411C"/>
    <w:rsid w:val="00872C33"/>
    <w:rsid w:val="008739E5"/>
    <w:rsid w:val="00880C42"/>
    <w:rsid w:val="008850EA"/>
    <w:rsid w:val="00891FC2"/>
    <w:rsid w:val="00892EAE"/>
    <w:rsid w:val="008A4C80"/>
    <w:rsid w:val="008B5588"/>
    <w:rsid w:val="008C11F3"/>
    <w:rsid w:val="008C274D"/>
    <w:rsid w:val="008D133E"/>
    <w:rsid w:val="008D7844"/>
    <w:rsid w:val="008E0003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DF6"/>
    <w:rsid w:val="00907ED9"/>
    <w:rsid w:val="00910DE3"/>
    <w:rsid w:val="00911092"/>
    <w:rsid w:val="00911193"/>
    <w:rsid w:val="0091162F"/>
    <w:rsid w:val="00922CCA"/>
    <w:rsid w:val="00923505"/>
    <w:rsid w:val="0092588F"/>
    <w:rsid w:val="00933C7E"/>
    <w:rsid w:val="0093440A"/>
    <w:rsid w:val="00954BE3"/>
    <w:rsid w:val="009621B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3909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06921"/>
    <w:rsid w:val="00A159B5"/>
    <w:rsid w:val="00A222BA"/>
    <w:rsid w:val="00A233FE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944"/>
    <w:rsid w:val="00A71A59"/>
    <w:rsid w:val="00A764DE"/>
    <w:rsid w:val="00A801BF"/>
    <w:rsid w:val="00A81B45"/>
    <w:rsid w:val="00A8766E"/>
    <w:rsid w:val="00A9018D"/>
    <w:rsid w:val="00A91C16"/>
    <w:rsid w:val="00A92B43"/>
    <w:rsid w:val="00A93B2B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6211"/>
    <w:rsid w:val="00AC70EB"/>
    <w:rsid w:val="00AF1D01"/>
    <w:rsid w:val="00AF3010"/>
    <w:rsid w:val="00B042D0"/>
    <w:rsid w:val="00B2143E"/>
    <w:rsid w:val="00B21463"/>
    <w:rsid w:val="00B22B1C"/>
    <w:rsid w:val="00B30063"/>
    <w:rsid w:val="00B32898"/>
    <w:rsid w:val="00B3461B"/>
    <w:rsid w:val="00B34B26"/>
    <w:rsid w:val="00B361D4"/>
    <w:rsid w:val="00B40106"/>
    <w:rsid w:val="00B42382"/>
    <w:rsid w:val="00B46756"/>
    <w:rsid w:val="00B50000"/>
    <w:rsid w:val="00B5051F"/>
    <w:rsid w:val="00B56020"/>
    <w:rsid w:val="00B5726F"/>
    <w:rsid w:val="00B6432A"/>
    <w:rsid w:val="00B64C24"/>
    <w:rsid w:val="00B66788"/>
    <w:rsid w:val="00B67897"/>
    <w:rsid w:val="00B70771"/>
    <w:rsid w:val="00B70A66"/>
    <w:rsid w:val="00B746D5"/>
    <w:rsid w:val="00B75271"/>
    <w:rsid w:val="00B75835"/>
    <w:rsid w:val="00B81CF2"/>
    <w:rsid w:val="00B845BD"/>
    <w:rsid w:val="00B8563C"/>
    <w:rsid w:val="00B868A0"/>
    <w:rsid w:val="00B86DBA"/>
    <w:rsid w:val="00B909E9"/>
    <w:rsid w:val="00B91413"/>
    <w:rsid w:val="00BB667E"/>
    <w:rsid w:val="00BC1E5E"/>
    <w:rsid w:val="00BC2EE4"/>
    <w:rsid w:val="00BC333C"/>
    <w:rsid w:val="00BC33E5"/>
    <w:rsid w:val="00BC3473"/>
    <w:rsid w:val="00BC5205"/>
    <w:rsid w:val="00BC73F0"/>
    <w:rsid w:val="00BD1C54"/>
    <w:rsid w:val="00BD1EBC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311D"/>
    <w:rsid w:val="00C24E01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87B22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CF51D6"/>
    <w:rsid w:val="00D00CA2"/>
    <w:rsid w:val="00D07D29"/>
    <w:rsid w:val="00D12DAA"/>
    <w:rsid w:val="00D22594"/>
    <w:rsid w:val="00D22AE2"/>
    <w:rsid w:val="00D40102"/>
    <w:rsid w:val="00D4116C"/>
    <w:rsid w:val="00D43DE9"/>
    <w:rsid w:val="00D44111"/>
    <w:rsid w:val="00D54B05"/>
    <w:rsid w:val="00D73992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3B02"/>
    <w:rsid w:val="00DD4CAF"/>
    <w:rsid w:val="00DE1ACC"/>
    <w:rsid w:val="00DE1AEF"/>
    <w:rsid w:val="00DF189B"/>
    <w:rsid w:val="00DF493C"/>
    <w:rsid w:val="00DF53AD"/>
    <w:rsid w:val="00DF53B9"/>
    <w:rsid w:val="00DF5C55"/>
    <w:rsid w:val="00DF7A47"/>
    <w:rsid w:val="00E01025"/>
    <w:rsid w:val="00E06715"/>
    <w:rsid w:val="00E070A7"/>
    <w:rsid w:val="00E10B0C"/>
    <w:rsid w:val="00E13573"/>
    <w:rsid w:val="00E170FC"/>
    <w:rsid w:val="00E2262E"/>
    <w:rsid w:val="00E44294"/>
    <w:rsid w:val="00E46FB5"/>
    <w:rsid w:val="00E504B8"/>
    <w:rsid w:val="00E50895"/>
    <w:rsid w:val="00E50DCF"/>
    <w:rsid w:val="00E50F6D"/>
    <w:rsid w:val="00E53AC5"/>
    <w:rsid w:val="00E57033"/>
    <w:rsid w:val="00E673BB"/>
    <w:rsid w:val="00E71B4C"/>
    <w:rsid w:val="00E71D49"/>
    <w:rsid w:val="00E72F06"/>
    <w:rsid w:val="00E87ED8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B5C46"/>
    <w:rsid w:val="00EC112C"/>
    <w:rsid w:val="00EC4169"/>
    <w:rsid w:val="00EC43D8"/>
    <w:rsid w:val="00EC5D2D"/>
    <w:rsid w:val="00ED3172"/>
    <w:rsid w:val="00ED7393"/>
    <w:rsid w:val="00ED766B"/>
    <w:rsid w:val="00EE618E"/>
    <w:rsid w:val="00EE78BC"/>
    <w:rsid w:val="00EF1244"/>
    <w:rsid w:val="00EF2415"/>
    <w:rsid w:val="00EF5F30"/>
    <w:rsid w:val="00EF607A"/>
    <w:rsid w:val="00EF7561"/>
    <w:rsid w:val="00F02041"/>
    <w:rsid w:val="00F15231"/>
    <w:rsid w:val="00F17459"/>
    <w:rsid w:val="00F20479"/>
    <w:rsid w:val="00F2189D"/>
    <w:rsid w:val="00F3405A"/>
    <w:rsid w:val="00F50B3C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06B9"/>
    <w:rsid w:val="00F923F7"/>
    <w:rsid w:val="00F93D4C"/>
    <w:rsid w:val="00F94F15"/>
    <w:rsid w:val="00F958E1"/>
    <w:rsid w:val="00F96C97"/>
    <w:rsid w:val="00FA3A42"/>
    <w:rsid w:val="00FB1FF3"/>
    <w:rsid w:val="00FB353D"/>
    <w:rsid w:val="00FB7C21"/>
    <w:rsid w:val="00FC0E64"/>
    <w:rsid w:val="00FD02BA"/>
    <w:rsid w:val="00FD15B2"/>
    <w:rsid w:val="00FD195D"/>
    <w:rsid w:val="00FD2293"/>
    <w:rsid w:val="00FD2BB5"/>
    <w:rsid w:val="00FE313A"/>
    <w:rsid w:val="00FE5402"/>
    <w:rsid w:val="00FF0337"/>
    <w:rsid w:val="00FF0F48"/>
    <w:rsid w:val="00FF27AB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BF618DD3-4E72-4960-84B2-C92AD307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uiPriority w:val="20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Strong"/>
    <w:basedOn w:val="a0"/>
    <w:uiPriority w:val="22"/>
    <w:qFormat/>
    <w:rsid w:val="008E0003"/>
    <w:rPr>
      <w:b/>
      <w:bCs/>
    </w:rPr>
  </w:style>
  <w:style w:type="character" w:styleId="HTML1">
    <w:name w:val="HTML Code"/>
    <w:basedOn w:val="a0"/>
    <w:uiPriority w:val="99"/>
    <w:semiHidden/>
    <w:unhideWhenUsed/>
    <w:rsid w:val="00D54B05"/>
    <w:rPr>
      <w:rFonts w:ascii="Courier New" w:eastAsia="Times New Roman" w:hAnsi="Courier New" w:cs="Courier New"/>
      <w:sz w:val="20"/>
      <w:szCs w:val="20"/>
    </w:rPr>
  </w:style>
  <w:style w:type="paragraph" w:customStyle="1" w:styleId="Textlab">
    <w:name w:val="Text_lab Знак Знак Знак"/>
    <w:basedOn w:val="a"/>
    <w:rsid w:val="00AF3010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/>
      <w:sz w:val="20"/>
      <w:szCs w:val="20"/>
      <w:lang w:eastAsia="ru-RU"/>
    </w:rPr>
  </w:style>
  <w:style w:type="character" w:customStyle="1" w:styleId="y2iqfc">
    <w:name w:val="y2iqfc"/>
    <w:basedOn w:val="a0"/>
    <w:rsid w:val="00BC5205"/>
  </w:style>
  <w:style w:type="character" w:customStyle="1" w:styleId="crayon-h">
    <w:name w:val="crayon-h"/>
    <w:basedOn w:val="a0"/>
    <w:rsid w:val="00E070A7"/>
  </w:style>
  <w:style w:type="character" w:customStyle="1" w:styleId="crayon-t">
    <w:name w:val="crayon-t"/>
    <w:basedOn w:val="a0"/>
    <w:rsid w:val="00E070A7"/>
  </w:style>
  <w:style w:type="character" w:customStyle="1" w:styleId="crayon-i">
    <w:name w:val="crayon-i"/>
    <w:basedOn w:val="a0"/>
    <w:rsid w:val="00E070A7"/>
  </w:style>
  <w:style w:type="character" w:customStyle="1" w:styleId="crayon-cn">
    <w:name w:val="crayon-cn"/>
    <w:basedOn w:val="a0"/>
    <w:rsid w:val="00E070A7"/>
  </w:style>
  <w:style w:type="character" w:customStyle="1" w:styleId="crayon-sy">
    <w:name w:val="crayon-sy"/>
    <w:basedOn w:val="a0"/>
    <w:rsid w:val="00E070A7"/>
  </w:style>
  <w:style w:type="character" w:customStyle="1" w:styleId="crayon-st">
    <w:name w:val="crayon-st"/>
    <w:basedOn w:val="a0"/>
    <w:rsid w:val="00E070A7"/>
  </w:style>
  <w:style w:type="character" w:customStyle="1" w:styleId="crayon-e">
    <w:name w:val="crayon-e"/>
    <w:basedOn w:val="a0"/>
    <w:rsid w:val="00E070A7"/>
  </w:style>
  <w:style w:type="character" w:customStyle="1" w:styleId="crayon-s">
    <w:name w:val="crayon-s"/>
    <w:basedOn w:val="a0"/>
    <w:rsid w:val="00E070A7"/>
  </w:style>
  <w:style w:type="paragraph" w:styleId="2">
    <w:name w:val="Quote"/>
    <w:basedOn w:val="a"/>
    <w:next w:val="a"/>
    <w:link w:val="20"/>
    <w:uiPriority w:val="29"/>
    <w:qFormat/>
    <w:rsid w:val="00D43D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D43DE9"/>
    <w:rPr>
      <w:rFonts w:ascii="Calibri" w:eastAsia="Calibri" w:hAnsi="Calibri"/>
      <w:i/>
      <w:iCs/>
      <w:color w:val="404040" w:themeColor="text1" w:themeTint="B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05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5F36C-3023-4F58-AB31-94A1593D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127</TotalTime>
  <Pages>11</Pages>
  <Words>2739</Words>
  <Characters>15613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BPC</Company>
  <LinksUpToDate>false</LinksUpToDate>
  <CharactersWithSpaces>18316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Maxim</cp:lastModifiedBy>
  <cp:revision>4</cp:revision>
  <cp:lastPrinted>2024-02-09T10:39:00Z</cp:lastPrinted>
  <dcterms:created xsi:type="dcterms:W3CDTF">2024-02-17T11:22:00Z</dcterms:created>
  <dcterms:modified xsi:type="dcterms:W3CDTF">2024-03-04T17:40:00Z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3c933543f28d43a2c70dc2a9003fa1db7a7c6f86756baeb8624bcba8d6b591b3</vt:lpwstr>
  </property>
</Properties>
</file>